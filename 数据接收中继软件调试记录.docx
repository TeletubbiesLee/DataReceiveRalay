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4E6" w:rsidRDefault="00D151EB">
      <w:pPr>
        <w:pStyle w:val="1"/>
        <w:spacing w:before="156" w:after="156"/>
      </w:pPr>
      <w:r>
        <w:rPr>
          <w:rFonts w:hint="eastAsia"/>
        </w:rPr>
        <w:t>测温</w:t>
      </w:r>
      <w:r w:rsidR="00C82471">
        <w:t>项目</w:t>
      </w:r>
      <w:r>
        <w:t>数据接收中继</w:t>
      </w:r>
      <w:r w:rsidR="00301781">
        <w:rPr>
          <w:rFonts w:hint="eastAsia"/>
        </w:rPr>
        <w:t>软件调试记录</w:t>
      </w:r>
    </w:p>
    <w:p w:rsidR="00861E4F" w:rsidRDefault="00861E4F" w:rsidP="00861E4F">
      <w:pPr>
        <w:ind w:firstLine="480"/>
      </w:pPr>
    </w:p>
    <w:p w:rsidR="00861E4F" w:rsidRPr="00861E4F" w:rsidRDefault="00861E4F" w:rsidP="00861E4F">
      <w:pPr>
        <w:ind w:firstLine="480"/>
      </w:pPr>
    </w:p>
    <w:p w:rsidR="00861E4F" w:rsidRDefault="006B5BDD" w:rsidP="00861E4F">
      <w:pPr>
        <w:ind w:firstLine="480"/>
      </w:pPr>
      <w:r>
        <w:rPr>
          <w:rFonts w:hint="eastAsia"/>
        </w:rPr>
        <w:br w:type="page"/>
      </w:r>
    </w:p>
    <w:p w:rsidR="00C82471" w:rsidRDefault="00C82471" w:rsidP="00C82471">
      <w:pPr>
        <w:pStyle w:val="2"/>
        <w:spacing w:before="156" w:after="156"/>
      </w:pPr>
      <w:r>
        <w:lastRenderedPageBreak/>
        <w:t>2019/10/</w:t>
      </w:r>
      <w:r w:rsidR="00727438">
        <w:t>23</w:t>
      </w:r>
      <w:r>
        <w:t xml:space="preserve"> </w:t>
      </w:r>
    </w:p>
    <w:p w:rsidR="001A53BA" w:rsidRPr="001A53BA" w:rsidRDefault="00E23E1C" w:rsidP="001A53BA">
      <w:pPr>
        <w:pStyle w:val="3"/>
        <w:spacing w:before="156" w:after="156"/>
      </w:pPr>
      <w:r>
        <w:rPr>
          <w:rFonts w:hint="eastAsia"/>
        </w:rPr>
        <w:t>1</w:t>
      </w:r>
      <w:r>
        <w:t xml:space="preserve"> </w:t>
      </w:r>
      <w:r w:rsidR="00BD39BE">
        <w:t>程序中使用</w:t>
      </w:r>
      <w:r w:rsidR="00BD39BE">
        <w:t>rt_free</w:t>
      </w:r>
      <w:r w:rsidR="00BD39BE">
        <w:t>报错</w:t>
      </w:r>
      <w:r w:rsidR="003849DF">
        <w:rPr>
          <w:rFonts w:hint="eastAsia"/>
        </w:rPr>
        <w:t>（</w:t>
      </w:r>
      <w:r w:rsidR="00EE6432">
        <w:rPr>
          <w:rFonts w:hint="eastAsia"/>
        </w:rPr>
        <w:t>李磊</w:t>
      </w:r>
      <w:r w:rsidR="003849DF">
        <w:rPr>
          <w:rFonts w:hint="eastAsia"/>
        </w:rPr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82471" w:rsidRPr="00C82471" w:rsidTr="000453C8">
        <w:tc>
          <w:tcPr>
            <w:tcW w:w="9736" w:type="dxa"/>
          </w:tcPr>
          <w:p w:rsidR="00C82471" w:rsidRPr="0018198C" w:rsidRDefault="00C82471" w:rsidP="00C8247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="00F6648F" w:rsidRPr="002C405F">
              <w:rPr>
                <w:rFonts w:hint="eastAsia"/>
                <w:b/>
              </w:rPr>
              <w:t>/</w:t>
            </w:r>
            <w:r w:rsidR="00F6648F" w:rsidRPr="002C405F">
              <w:rPr>
                <w:b/>
              </w:rPr>
              <w:t>现象</w:t>
            </w:r>
            <w:r w:rsidR="005E2DBC">
              <w:rPr>
                <w:b/>
              </w:rPr>
              <w:t>详细</w:t>
            </w:r>
            <w:r w:rsidR="00F6648F"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1B434C">
              <w:rPr>
                <w:rFonts w:hint="eastAsia"/>
              </w:rPr>
              <w:t>关于问题或现象的详细</w:t>
            </w:r>
            <w:r w:rsidR="00DF2A9B">
              <w:rPr>
                <w:rFonts w:hint="eastAsia"/>
              </w:rPr>
              <w:t>文字</w:t>
            </w:r>
            <w:r w:rsidR="001B434C">
              <w:rPr>
                <w:rFonts w:hint="eastAsia"/>
              </w:rPr>
              <w:t>描述</w:t>
            </w:r>
          </w:p>
        </w:tc>
      </w:tr>
      <w:tr w:rsidR="00C82471" w:rsidRPr="00C82471" w:rsidTr="000453C8">
        <w:tc>
          <w:tcPr>
            <w:tcW w:w="9736" w:type="dxa"/>
          </w:tcPr>
          <w:p w:rsidR="00C82471" w:rsidRPr="00C82471" w:rsidRDefault="009665B2" w:rsidP="00A80A8B">
            <w:pPr>
              <w:ind w:firstLineChars="0" w:firstLine="0"/>
            </w:pPr>
            <w:r w:rsidRPr="009665B2">
              <w:t xml:space="preserve">((((rt_ubase_t)rmem) &amp; (RT_ALIGN_SIZE - 1)) == 0) assertion failed at function:rt_free, line number:555 </w:t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A80A8B">
            <w:pPr>
              <w:ind w:firstLineChars="0" w:firstLine="0"/>
            </w:pPr>
            <w:r>
              <w:t>出此错误时，程序中新添加了如下部分：</w:t>
            </w:r>
          </w:p>
          <w:p w:rsidR="000453C8" w:rsidRPr="009665B2" w:rsidRDefault="000453C8" w:rsidP="00A80A8B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50B13C46" wp14:editId="3A622751">
                  <wp:extent cx="4359469" cy="3329173"/>
                  <wp:effectExtent l="0" t="0" r="3175" b="5080"/>
                  <wp:docPr id="76" name="图片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972" cy="33501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c>
          <w:tcPr>
            <w:tcW w:w="9736" w:type="dxa"/>
          </w:tcPr>
          <w:p w:rsidR="000453C8" w:rsidRDefault="000453C8" w:rsidP="000453C8">
            <w:pPr>
              <w:ind w:firstLineChars="0" w:firstLine="0"/>
              <w:rPr>
                <w:noProof/>
              </w:rPr>
            </w:pPr>
            <w:r w:rsidRPr="00AC351A">
              <w:rPr>
                <w:noProof/>
              </w:rPr>
              <w:t>其中</w:t>
            </w:r>
            <w:r w:rsidRPr="00AC351A">
              <w:rPr>
                <w:noProof/>
              </w:rPr>
              <w:t>vPort_s2j_init()</w:t>
            </w:r>
            <w:r w:rsidRPr="00AC351A">
              <w:rPr>
                <w:noProof/>
              </w:rPr>
              <w:t>函数中，将</w:t>
            </w:r>
            <w:r w:rsidRPr="00AC351A">
              <w:rPr>
                <w:noProof/>
              </w:rPr>
              <w:t>rt_free</w:t>
            </w:r>
            <w:r w:rsidRPr="00AC351A">
              <w:rPr>
                <w:noProof/>
              </w:rPr>
              <w:t>进行了赋值给其他变量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E257FC5" wp14:editId="3FA38255">
                  <wp:extent cx="4135057" cy="1350141"/>
                  <wp:effectExtent l="0" t="0" r="0" b="2540"/>
                  <wp:docPr id="77" name="图片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4038" cy="135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648F" w:rsidRPr="00C82471" w:rsidTr="000453C8">
        <w:trPr>
          <w:trHeight w:val="946"/>
        </w:trPr>
        <w:tc>
          <w:tcPr>
            <w:tcW w:w="9736" w:type="dxa"/>
          </w:tcPr>
          <w:p w:rsidR="00F6648F" w:rsidRPr="00C82471" w:rsidRDefault="00F6648F" w:rsidP="00C8247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8D061F">
              <w:t>怀疑是不是</w:t>
            </w:r>
            <w:r w:rsidR="008D061F">
              <w:t>rt_malloc()</w:t>
            </w:r>
            <w:r w:rsidR="008D061F">
              <w:t>函数或者</w:t>
            </w:r>
            <w:r w:rsidR="008D061F">
              <w:rPr>
                <w:rFonts w:hint="eastAsia"/>
              </w:rPr>
              <w:t>r</w:t>
            </w:r>
            <w:r w:rsidR="008D061F">
              <w:t>t_free()</w:t>
            </w:r>
            <w:r w:rsidR="008D061F">
              <w:t>函数不能使用，但是单独实验这两个函数，发现并没有报错。</w:t>
            </w:r>
          </w:p>
        </w:tc>
      </w:tr>
      <w:tr w:rsidR="00013E05" w:rsidRPr="00C82471" w:rsidTr="000453C8">
        <w:trPr>
          <w:trHeight w:val="946"/>
        </w:trPr>
        <w:tc>
          <w:tcPr>
            <w:tcW w:w="9736" w:type="dxa"/>
          </w:tcPr>
          <w:p w:rsidR="000453C8" w:rsidRDefault="00865C58" w:rsidP="000453C8">
            <w:pPr>
              <w:ind w:firstLine="480"/>
            </w:pPr>
            <w:r>
              <w:rPr>
                <w:rFonts w:hint="eastAsia"/>
              </w:rPr>
              <w:t>进行但不调试，发现程序是出错在</w:t>
            </w:r>
            <w:r w:rsidRPr="000638A9">
              <w:t>Get_JsonFile</w:t>
            </w:r>
            <w:r>
              <w:t>()</w:t>
            </w:r>
            <w:r>
              <w:t>函数中的这一步：</w:t>
            </w:r>
          </w:p>
          <w:p w:rsidR="00013E05" w:rsidRPr="000453C8" w:rsidRDefault="000453C8" w:rsidP="000453C8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t xml:space="preserve"> </w:t>
            </w:r>
            <w:r>
              <w:rPr>
                <w:noProof/>
              </w:rPr>
              <w:drawing>
                <wp:inline distT="0" distB="0" distL="0" distR="0" wp14:anchorId="2AABB76E" wp14:editId="18A8C63D">
                  <wp:extent cx="3589519" cy="1102887"/>
                  <wp:effectExtent l="0" t="0" r="0" b="2540"/>
                  <wp:docPr id="78" name="图片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0795" cy="1118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lastRenderedPageBreak/>
              <w:t>往上查找程序发现，如果打不开这个文件，就不会有机会给</w:t>
            </w:r>
            <w:r>
              <w:rPr>
                <w:rFonts w:hint="eastAsia"/>
              </w:rPr>
              <w:t>string</w:t>
            </w:r>
            <w:r>
              <w:rPr>
                <w:rFonts w:hint="eastAsia"/>
              </w:rPr>
              <w:t>分配内容空间，也就不能使用</w:t>
            </w:r>
            <w:r>
              <w:rPr>
                <w:rFonts w:hint="eastAsia"/>
              </w:rPr>
              <w:t>free</w:t>
            </w:r>
            <w:r>
              <w:rPr>
                <w:rFonts w:hint="eastAsia"/>
              </w:rPr>
              <w:t>进行释放堆内存</w:t>
            </w:r>
          </w:p>
          <w:p w:rsidR="000453C8" w:rsidRP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4A09267D" wp14:editId="5C165310">
                  <wp:extent cx="4427365" cy="2387451"/>
                  <wp:effectExtent l="0" t="0" r="0" b="0"/>
                  <wp:docPr id="79" name="图片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251" cy="24003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53C8" w:rsidRPr="00C82471" w:rsidTr="000453C8">
        <w:trPr>
          <w:trHeight w:val="946"/>
        </w:trPr>
        <w:tc>
          <w:tcPr>
            <w:tcW w:w="9736" w:type="dxa"/>
          </w:tcPr>
          <w:p w:rsidR="000453C8" w:rsidRDefault="000453C8" w:rsidP="000453C8">
            <w:pPr>
              <w:ind w:firstLine="480"/>
            </w:pPr>
            <w:r>
              <w:rPr>
                <w:rFonts w:hint="eastAsia"/>
              </w:rPr>
              <w:t>修改程序如下：</w:t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1649823" wp14:editId="5B2D2A44">
                  <wp:extent cx="4014256" cy="2396664"/>
                  <wp:effectExtent l="0" t="0" r="5715" b="3810"/>
                  <wp:docPr id="80" name="图片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156" cy="2404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53C8" w:rsidRDefault="000453C8" w:rsidP="000453C8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7CB4A6E8" wp14:editId="39740ED0">
                  <wp:extent cx="2951699" cy="1352862"/>
                  <wp:effectExtent l="0" t="0" r="1270" b="0"/>
                  <wp:docPr id="81" name="图片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6970" cy="1369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82471" w:rsidRDefault="00AD1524" w:rsidP="00AD1524">
      <w:pPr>
        <w:pStyle w:val="3"/>
        <w:spacing w:before="156" w:after="156"/>
      </w:pPr>
      <w:r>
        <w:lastRenderedPageBreak/>
        <w:t>2</w:t>
      </w:r>
      <w:r w:rsidR="00E23E1C">
        <w:t xml:space="preserve"> </w:t>
      </w:r>
      <w:r w:rsidR="001D0AF6">
        <w:t>创建文件，重启之后文件不存在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1524" w:rsidTr="00103172">
        <w:tc>
          <w:tcPr>
            <w:tcW w:w="8296" w:type="dxa"/>
          </w:tcPr>
          <w:p w:rsidR="00AD1524" w:rsidRDefault="00F57696" w:rsidP="00F57696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rPr>
                <w:rFonts w:hint="eastAsia"/>
              </w:rPr>
              <w:t>在程序中创建新的</w:t>
            </w:r>
            <w:r w:rsidR="00AD1524">
              <w:t>C</w:t>
            </w:r>
            <w:r w:rsidR="00AD1524">
              <w:rPr>
                <w:rFonts w:hint="eastAsia"/>
              </w:rPr>
              <w:t>onfig</w:t>
            </w:r>
            <w:r w:rsidR="00AD1524">
              <w:t>File.json</w:t>
            </w:r>
            <w:r w:rsidR="00AD1524">
              <w:rPr>
                <w:rFonts w:hint="eastAsia"/>
              </w:rPr>
              <w:t>文件，在重新开机之后，文件就又需要重新创建，查看目录下，发现确实已经创建好了：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0A8EC212" wp14:editId="21B7D108">
                  <wp:extent cx="3970165" cy="3074894"/>
                  <wp:effectExtent l="0" t="0" r="0" b="0"/>
                  <wp:docPr id="84" name="图片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8237" cy="3088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595273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23DAE4FE" wp14:editId="1F8FA9E2">
                  <wp:extent cx="2440898" cy="1875543"/>
                  <wp:effectExtent l="0" t="0" r="0" b="0"/>
                  <wp:docPr id="82" name="图片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2636" cy="1876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81252" w:rsidP="00A81252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AD1524">
              <w:t>将创建文件的程序注释，重新开机，查看是否有刚才已经创建好的文件</w:t>
            </w:r>
            <w:r w:rsidR="00AD1524">
              <w:rPr>
                <w:rFonts w:hint="eastAsia"/>
              </w:rPr>
              <w:t>，发现并没有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6575131F" wp14:editId="576B8C2A">
                  <wp:extent cx="2581275" cy="1905000"/>
                  <wp:effectExtent l="0" t="0" r="9525" b="0"/>
                  <wp:docPr id="83" name="图片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127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Default="00AD1524" w:rsidP="00103172">
            <w:pPr>
              <w:ind w:firstLine="480"/>
            </w:pPr>
            <w:r w:rsidRPr="00EB345B">
              <w:lastRenderedPageBreak/>
              <w:t>突然想起来</w:t>
            </w:r>
            <w:r>
              <w:t>，每次开机程序开始都会格式化</w:t>
            </w:r>
            <w:r>
              <w:t>Flash</w:t>
            </w:r>
            <w:r>
              <w:t>，可能是这个导致的，所以将格式化</w:t>
            </w:r>
            <w:r>
              <w:t>Flash</w:t>
            </w:r>
            <w:r>
              <w:t>的程序注释掉，重新执行。</w:t>
            </w:r>
          </w:p>
          <w:p w:rsidR="00AD1524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3ED036B" wp14:editId="46A909BF">
                  <wp:extent cx="4157543" cy="1816985"/>
                  <wp:effectExtent l="0" t="0" r="0" b="0"/>
                  <wp:docPr id="85" name="图片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6272" cy="1825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D1524" w:rsidRPr="00EB345B" w:rsidRDefault="00AD1524" w:rsidP="00103172">
            <w:pPr>
              <w:ind w:firstLine="480"/>
            </w:pPr>
            <w:r>
              <w:rPr>
                <w:noProof/>
              </w:rPr>
              <w:drawing>
                <wp:inline distT="0" distB="0" distL="0" distR="0" wp14:anchorId="5DE7B11D" wp14:editId="1C827F60">
                  <wp:extent cx="4254979" cy="2699191"/>
                  <wp:effectExtent l="0" t="0" r="0" b="6350"/>
                  <wp:docPr id="86" name="图片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9920" cy="271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1524" w:rsidTr="00103172">
        <w:tc>
          <w:tcPr>
            <w:tcW w:w="8296" w:type="dxa"/>
          </w:tcPr>
          <w:p w:rsidR="00AD1524" w:rsidRPr="00EB345B" w:rsidRDefault="00AD1524" w:rsidP="00103172">
            <w:pPr>
              <w:ind w:firstLine="480"/>
            </w:pPr>
            <w:r>
              <w:t>然后重新下载，程序好使了。</w:t>
            </w:r>
          </w:p>
        </w:tc>
      </w:tr>
    </w:tbl>
    <w:p w:rsidR="00AC4BD7" w:rsidRDefault="00CF0921" w:rsidP="00CF0921">
      <w:pPr>
        <w:pStyle w:val="3"/>
        <w:spacing w:before="156" w:after="156"/>
      </w:pPr>
      <w:r>
        <w:rPr>
          <w:rFonts w:hint="eastAsia"/>
        </w:rPr>
        <w:t>3</w:t>
      </w:r>
      <w:r>
        <w:t xml:space="preserve"> </w:t>
      </w:r>
      <w:r w:rsidRPr="00CF0921">
        <w:t>ModbusSlavePollThreadEntry</w:t>
      </w:r>
      <w:r>
        <w:t xml:space="preserve"> </w:t>
      </w:r>
      <w:r>
        <w:t>进程堆溢出</w:t>
      </w:r>
      <w:r w:rsidR="00C20016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F0921" w:rsidRPr="00C82471" w:rsidTr="008E0838"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添加了设置</w:t>
            </w:r>
            <w:r>
              <w:rPr>
                <w:rFonts w:hint="eastAsia"/>
              </w:rPr>
              <w:t>Modbus</w:t>
            </w:r>
            <w:r>
              <w:rPr>
                <w:rFonts w:hint="eastAsia"/>
              </w:rPr>
              <w:t>通信参数的相关内容，运行后提示堆溢出</w:t>
            </w:r>
          </w:p>
        </w:tc>
      </w:tr>
      <w:tr w:rsidR="00CF0921" w:rsidRPr="00C82471" w:rsidTr="008E0838">
        <w:tc>
          <w:tcPr>
            <w:tcW w:w="9736" w:type="dxa"/>
          </w:tcPr>
          <w:p w:rsidR="00CF0921" w:rsidRPr="00C82471" w:rsidRDefault="00CF0921" w:rsidP="008D67C9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49E1798C" wp14:editId="1F094B66">
                  <wp:extent cx="6188710" cy="4758690"/>
                  <wp:effectExtent l="0" t="0" r="254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475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Pr="0018198C" w:rsidRDefault="00CF0921" w:rsidP="008D67C9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修改该进程的堆大小</w:t>
            </w:r>
            <w:r w:rsidR="00DD3960">
              <w:rPr>
                <w:rFonts w:hint="eastAsia"/>
              </w:rPr>
              <w:t>由原来的</w:t>
            </w:r>
            <w:r w:rsidR="00DD3960">
              <w:rPr>
                <w:rFonts w:hint="eastAsia"/>
              </w:rPr>
              <w:t>5</w:t>
            </w:r>
            <w:r w:rsidR="00DD3960">
              <w:t>12</w:t>
            </w:r>
            <w:r w:rsidR="00DD3960">
              <w:t>修改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024</w:t>
            </w:r>
          </w:p>
          <w:p w:rsidR="00CF0921" w:rsidRPr="00C82471" w:rsidRDefault="00CF0921" w:rsidP="008D67C9">
            <w:pPr>
              <w:ind w:firstLineChars="0" w:firstLine="0"/>
            </w:pPr>
          </w:p>
        </w:tc>
      </w:tr>
      <w:tr w:rsidR="00CF0921" w:rsidRPr="00C82471" w:rsidTr="008E0838">
        <w:trPr>
          <w:trHeight w:val="946"/>
        </w:trPr>
        <w:tc>
          <w:tcPr>
            <w:tcW w:w="9736" w:type="dxa"/>
          </w:tcPr>
          <w:p w:rsidR="00CF0921" w:rsidRDefault="00D370B5" w:rsidP="008D67C9">
            <w:pPr>
              <w:ind w:firstLineChars="0" w:firstLine="0"/>
            </w:pPr>
            <w:r w:rsidRPr="00D370B5">
              <w:t>修改后程序正常运行</w:t>
            </w:r>
          </w:p>
          <w:p w:rsidR="00D370B5" w:rsidRPr="00DD3960" w:rsidRDefault="00D370B5" w:rsidP="008D67C9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4A11BA" wp14:editId="6F0290F5">
                  <wp:extent cx="6188710" cy="2894330"/>
                  <wp:effectExtent l="0" t="0" r="2540" b="127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894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838" w:rsidRDefault="008E0838" w:rsidP="008E0838">
      <w:pPr>
        <w:pStyle w:val="3"/>
        <w:spacing w:before="156" w:after="156"/>
      </w:pPr>
      <w:r>
        <w:lastRenderedPageBreak/>
        <w:t>4</w:t>
      </w:r>
      <w:r w:rsidR="00E23E1C">
        <w:t xml:space="preserve"> </w:t>
      </w:r>
      <w:r>
        <w:t>文件系统中存在</w:t>
      </w:r>
      <w:r>
        <w:t>json</w:t>
      </w:r>
      <w:r>
        <w:t>文件时</w:t>
      </w:r>
      <w:r>
        <w:rPr>
          <w:rFonts w:hint="eastAsia"/>
        </w:rPr>
        <w:t>，</w:t>
      </w:r>
      <w:r>
        <w:t>finsh</w:t>
      </w:r>
      <w:r>
        <w:t>运行不正常</w:t>
      </w:r>
      <w:r>
        <w:rPr>
          <w:rFonts w:hint="eastAsia"/>
        </w:rPr>
        <w:t>（李磊）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E0838" w:rsidRPr="00C82471" w:rsidTr="000D6641">
        <w:tc>
          <w:tcPr>
            <w:tcW w:w="9736" w:type="dxa"/>
          </w:tcPr>
          <w:p w:rsidR="008E0838" w:rsidRPr="0018198C" w:rsidRDefault="008E0838" w:rsidP="000D6641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Pr="0018198C">
              <w:t xml:space="preserve"> </w:t>
            </w:r>
            <w:r>
              <w:t>当文件系统中不存在</w:t>
            </w:r>
            <w:r>
              <w:t>ConfigFile.json</w:t>
            </w:r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程序运行正常</w:t>
            </w:r>
            <w:r>
              <w:rPr>
                <w:rFonts w:hint="eastAsia"/>
              </w:rPr>
              <w:t>，</w:t>
            </w:r>
            <w:r>
              <w:t>finsh</w:t>
            </w:r>
            <w:r>
              <w:t>命令行可以正常使用</w:t>
            </w:r>
            <w:r>
              <w:rPr>
                <w:rFonts w:hint="eastAsia"/>
              </w:rPr>
              <w:t>，</w:t>
            </w:r>
            <w:r>
              <w:t>但是当在文件系统中创建</w:t>
            </w:r>
            <w:r>
              <w:t>ConfigFile.json</w:t>
            </w:r>
            <w:r>
              <w:t>配置文件时</w:t>
            </w:r>
            <w:r>
              <w:rPr>
                <w:rFonts w:hint="eastAsia"/>
              </w:rPr>
              <w:t>，</w:t>
            </w:r>
            <w:r>
              <w:t>程序开始运行之后没有死机</w:t>
            </w:r>
            <w:r>
              <w:rPr>
                <w:rFonts w:hint="eastAsia"/>
              </w:rPr>
              <w:t>，</w:t>
            </w:r>
            <w:r>
              <w:t>但是</w:t>
            </w:r>
            <w:r>
              <w:t>finsh</w:t>
            </w:r>
            <w:r>
              <w:t>命令行不能正常使用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finsh</w:t>
            </w:r>
            <w:r>
              <w:rPr>
                <w:rFonts w:hint="eastAsia"/>
              </w:rPr>
              <w:t>命令行卡在如下界面：</w:t>
            </w:r>
          </w:p>
        </w:tc>
      </w:tr>
      <w:tr w:rsidR="008E0838" w:rsidRPr="00C82471" w:rsidTr="000D6641">
        <w:tc>
          <w:tcPr>
            <w:tcW w:w="9736" w:type="dxa"/>
          </w:tcPr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\ | /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/ | \     4.0.2 build Oct 23 2019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 xml:space="preserve"> 2006 - 2019 Copyright by rt-thread team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sys   freq: 180000000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pclk2 freq: 90000000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spi configuration</w:t>
            </w:r>
          </w:p>
          <w:p w:rsidR="008E0838" w:rsidRPr="00A23D2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finsh /&gt;mount  success!</w:t>
            </w:r>
          </w:p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A23D26">
              <w:rPr>
                <w:rFonts w:asciiTheme="minorEastAsia" w:eastAsiaTheme="minorEastAsia" w:hAnsiTheme="minorEastAsia"/>
              </w:rPr>
              <w:t>Get ConfigFile.json Success.</w:t>
            </w:r>
          </w:p>
          <w:p w:rsidR="008E0838" w:rsidRPr="00C82471" w:rsidRDefault="008E0838" w:rsidP="000D6641">
            <w:pPr>
              <w:ind w:firstLineChars="0" w:firstLine="0"/>
            </w:pP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C82471" w:rsidRDefault="008E0838" w:rsidP="000D6641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在</w:t>
            </w:r>
            <w:r>
              <w:t>Modbus</w:t>
            </w:r>
            <w:r>
              <w:t>相关的线程任务中</w:t>
            </w:r>
            <w:r>
              <w:rPr>
                <w:rFonts w:hint="eastAsia"/>
              </w:rPr>
              <w:t>，</w:t>
            </w:r>
            <w:r>
              <w:t>怀疑是其轮询没有延时</w:t>
            </w:r>
            <w:r>
              <w:rPr>
                <w:rFonts w:hint="eastAsia"/>
              </w:rPr>
              <w:t>，</w:t>
            </w:r>
            <w:r>
              <w:t>导致一直不释放</w:t>
            </w:r>
            <w:r>
              <w:t>CPU</w:t>
            </w:r>
            <w:r>
              <w:rPr>
                <w:rFonts w:hint="eastAsia"/>
              </w:rPr>
              <w:t>，</w:t>
            </w:r>
            <w:r>
              <w:t>而且其优先级较高导致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优先级为</w:t>
            </w:r>
            <w:r>
              <w:rPr>
                <w:rFonts w:hint="eastAsia"/>
              </w:rPr>
              <w:t>1</w:t>
            </w:r>
            <w:r>
              <w:t>0)</w:t>
            </w:r>
            <w:r>
              <w:rPr>
                <w:rFonts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eMBInit(MB_RTU, g_ModbusSlaveAddress, g_ModbusUartNumber, g_ModbusBandrate,  MB_PAR_NONE);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 w:hint="eastAsia"/>
              </w:rPr>
              <w:t>eMBEnable();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/>
              </w:rPr>
              <w:t>{</w:t>
            </w:r>
          </w:p>
          <w:p w:rsidR="008E0838" w:rsidRPr="00392048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392048">
              <w:rPr>
                <w:rFonts w:asciiTheme="minorEastAsia" w:eastAsiaTheme="minorEastAsia" w:hAnsiTheme="minorEastAsia" w:hint="eastAsia"/>
              </w:rPr>
              <w:t>eMBPoll();</w:t>
            </w:r>
            <w:r>
              <w:rPr>
                <w:rFonts w:asciiTheme="minorEastAsia" w:eastAsiaTheme="minorEastAsia" w:hAnsiTheme="minorEastAsia"/>
              </w:rPr>
              <w:t xml:space="preserve">      </w:t>
            </w:r>
            <w:r w:rsidRPr="00392048">
              <w:rPr>
                <w:rFonts w:asciiTheme="minorEastAsia" w:eastAsiaTheme="minorEastAsia" w:hAnsiTheme="minorEastAsia" w:hint="eastAsia"/>
              </w:rPr>
              <w:t>//FreeModbus从机不断查询</w:t>
            </w:r>
          </w:p>
          <w:p w:rsidR="008E0838" w:rsidRPr="00DD3960" w:rsidRDefault="008E0838" w:rsidP="000D6641">
            <w:pPr>
              <w:ind w:firstLineChars="0" w:firstLine="0"/>
              <w:rPr>
                <w:b/>
              </w:rPr>
            </w:pPr>
            <w:r w:rsidRPr="00392048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thread   pri  status      sp     stack size max used left tick  error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-------- ---  ------- ---------- ----------  ------  ---------- ---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TaskData  11  suspend 0x00000164 0x00000400    39%   0x00000004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TaskTest   9  suspend 0x0000007c 0x00000200    24%   0x00000005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ModbusSl  10  suspend 0x00000084 0x00000400    57%   0x00000003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tshell    20  running 0x00000268 0x00001000    21%   0x00000001 000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lastRenderedPageBreak/>
              <w:t>tidle0    31  ready   0x00000044 0x00000400    08%   0x0000000a 000</w:t>
            </w:r>
          </w:p>
          <w:p w:rsidR="008E0838" w:rsidRPr="0039204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133006">
              <w:rPr>
                <w:rFonts w:asciiTheme="minorEastAsia" w:eastAsiaTheme="minorEastAsia" w:hAnsiTheme="minorEastAsia"/>
              </w:rPr>
              <w:t>main      10  suspend 0x00000084 0x00000800    32%   0x0000000a 000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所以在程序轮询后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加入一个短暂的延时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如下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while(1)</w:t>
            </w:r>
          </w:p>
          <w:p w:rsidR="008E0838" w:rsidRPr="005D4DA1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{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 w:hint="eastAsia"/>
              </w:rPr>
              <w:t>eMBPoll();</w:t>
            </w:r>
            <w:r w:rsidRPr="005D4DA1">
              <w:rPr>
                <w:rFonts w:asciiTheme="minorEastAsia" w:eastAsiaTheme="minorEastAsia" w:hAnsiTheme="minorEastAsia" w:hint="eastAsia"/>
              </w:rPr>
              <w:tab/>
            </w:r>
            <w:r w:rsidRPr="005D4DA1">
              <w:rPr>
                <w:rFonts w:asciiTheme="minorEastAsia" w:eastAsiaTheme="minorEastAsia" w:hAnsiTheme="minorEastAsia" w:hint="eastAsia"/>
              </w:rPr>
              <w:tab/>
              <w:t>//FreeModbus从机不断查询</w:t>
            </w:r>
          </w:p>
          <w:p w:rsidR="008E0838" w:rsidRPr="005D4DA1" w:rsidRDefault="008E0838" w:rsidP="000D6641">
            <w:pPr>
              <w:ind w:firstLine="48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rt_thread_mdelay(1);</w:t>
            </w:r>
          </w:p>
          <w:p w:rsidR="008E0838" w:rsidRPr="00133006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D4DA1">
              <w:rPr>
                <w:rFonts w:asciiTheme="minorEastAsia" w:eastAsiaTheme="minorEastAsia" w:hAnsiTheme="minorEastAsia"/>
              </w:rPr>
              <w:t>}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问题解决</w:t>
            </w:r>
            <w:r>
              <w:rPr>
                <w:rFonts w:asciiTheme="minorEastAsia" w:eastAsiaTheme="minorEastAsia" w:hAnsiTheme="minorEastAsia" w:hint="eastAsia"/>
              </w:rPr>
              <w:t>！</w:t>
            </w:r>
            <w:r>
              <w:rPr>
                <w:rFonts w:asciiTheme="minorEastAsia" w:eastAsiaTheme="minorEastAsia" w:hAnsiTheme="minorEastAsia"/>
              </w:rPr>
              <w:t>但是考虑将Modbus轮询任务的优先级降低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而不加延时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导致其他任务可以进行抢占CPU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是否可行</w:t>
            </w:r>
            <w:r>
              <w:rPr>
                <w:rFonts w:asciiTheme="minorEastAsia" w:eastAsiaTheme="minorEastAsia" w:hAnsiTheme="minorEastAsia" w:hint="eastAsia"/>
              </w:rPr>
              <w:t>，对此进行试验尝试。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经过将Modbus轮询任务优先级改为</w:t>
            </w:r>
            <w:r>
              <w:rPr>
                <w:rFonts w:asciiTheme="minorEastAsia" w:eastAsiaTheme="minorEastAsia" w:hAnsiTheme="minorEastAsia" w:hint="eastAsia"/>
              </w:rPr>
              <w:t>2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去除任务死循环中的延时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发现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程序还可以正常执行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finsh也可以正常使用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根据上述情况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猜测就是由于其优先级高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一直不去释放CPU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导致只有高优先级可以进行抢占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而低优先级无法执行导致的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</w:p>
        </w:tc>
      </w:tr>
      <w:tr w:rsidR="008E0838" w:rsidRPr="00C82471" w:rsidTr="000D6641">
        <w:trPr>
          <w:trHeight w:val="946"/>
        </w:trPr>
        <w:tc>
          <w:tcPr>
            <w:tcW w:w="9736" w:type="dxa"/>
          </w:tcPr>
          <w:p w:rsidR="008E0838" w:rsidRPr="00780DAC" w:rsidRDefault="008E0838" w:rsidP="000D6641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780DAC">
              <w:rPr>
                <w:rFonts w:asciiTheme="minorEastAsia" w:eastAsiaTheme="minorEastAsia" w:hAnsiTheme="minorEastAsia"/>
                <w:b/>
              </w:rPr>
              <w:t>疑问</w:t>
            </w:r>
            <w:r w:rsidRPr="00780DAC">
              <w:rPr>
                <w:rFonts w:asciiTheme="minorEastAsia" w:eastAsiaTheme="minorEastAsia" w:hAnsiTheme="minorEastAsia" w:hint="eastAsia"/>
                <w:b/>
              </w:rPr>
              <w:t>：</w:t>
            </w:r>
            <w:r w:rsidRPr="00780DAC">
              <w:rPr>
                <w:rFonts w:asciiTheme="minorEastAsia" w:eastAsiaTheme="minorEastAsia" w:hAnsiTheme="minorEastAsia" w:hint="eastAsia"/>
              </w:rPr>
              <w:t>之</w:t>
            </w:r>
            <w:r>
              <w:rPr>
                <w:rFonts w:asciiTheme="minorEastAsia" w:eastAsiaTheme="minorEastAsia" w:hAnsiTheme="minorEastAsia" w:hint="eastAsia"/>
              </w:rPr>
              <w:t>前Modbus任务的优先级为</w:t>
            </w:r>
            <w:r>
              <w:rPr>
                <w:rFonts w:asciiTheme="minorEastAsia" w:eastAsiaTheme="minorEastAsia" w:hAnsiTheme="minorEastAsia"/>
              </w:rPr>
              <w:t>10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而且死循环中一直没加延时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为什么之前的程序没有出现这种错误</w:t>
            </w:r>
            <w:r>
              <w:rPr>
                <w:rFonts w:asciiTheme="minorEastAsia" w:eastAsiaTheme="minorEastAsia" w:hAnsiTheme="minorEastAsia" w:hint="eastAsia"/>
              </w:rPr>
              <w:t>。</w:t>
            </w:r>
            <w:r>
              <w:rPr>
                <w:rFonts w:asciiTheme="minorEastAsia" w:eastAsiaTheme="minorEastAsia" w:hAnsiTheme="minorEastAsia"/>
              </w:rPr>
              <w:t>是否是由于其他高优先级任务在抢占了CPU之后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其他高优先级中有延时进行释放CPU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导致CPU重新调度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有执行到低优先级任务</w:t>
            </w:r>
            <w:r>
              <w:rPr>
                <w:rFonts w:asciiTheme="minorEastAsia" w:eastAsiaTheme="minorEastAsia" w:hAnsiTheme="minorEastAsia" w:hint="eastAsia"/>
              </w:rPr>
              <w:t>，</w:t>
            </w:r>
            <w:r>
              <w:rPr>
                <w:rFonts w:asciiTheme="minorEastAsia" w:eastAsiaTheme="minorEastAsia" w:hAnsiTheme="minorEastAsia"/>
              </w:rPr>
              <w:t>所以之前没碰到该问题</w:t>
            </w:r>
            <w:r>
              <w:rPr>
                <w:rFonts w:asciiTheme="minorEastAsia" w:eastAsiaTheme="minorEastAsia" w:hAnsiTheme="minorEastAsia" w:hint="eastAsia"/>
              </w:rPr>
              <w:t>？</w:t>
            </w:r>
          </w:p>
        </w:tc>
      </w:tr>
    </w:tbl>
    <w:p w:rsidR="00CF0921" w:rsidRDefault="00AF5C13" w:rsidP="00AF5C13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</w:t>
      </w:r>
      <w:r>
        <w:t>24</w:t>
      </w:r>
    </w:p>
    <w:p w:rsidR="00AF5C13" w:rsidRPr="00DB049F" w:rsidRDefault="00015D2C" w:rsidP="00DB049F">
      <w:pPr>
        <w:pStyle w:val="3"/>
        <w:spacing w:before="156" w:after="156"/>
      </w:pPr>
      <w:r w:rsidRPr="00DB049F">
        <w:t xml:space="preserve">1 </w:t>
      </w:r>
      <w:r w:rsidRPr="00DB049F">
        <w:t>在测试中发现程序未按照期望输出</w:t>
      </w:r>
      <w:r w:rsidRPr="00DB049F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15D2C" w:rsidRPr="00C82471" w:rsidTr="006315F5">
        <w:tc>
          <w:tcPr>
            <w:tcW w:w="9736" w:type="dxa"/>
          </w:tcPr>
          <w:p w:rsidR="00015D2C" w:rsidRPr="0018198C" w:rsidRDefault="00015D2C" w:rsidP="00015D2C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由于之前测试做的不全面</w:t>
            </w:r>
            <w:r>
              <w:rPr>
                <w:rFonts w:hint="eastAsia"/>
              </w:rPr>
              <w:t>，</w:t>
            </w:r>
            <w:r>
              <w:t>导致调试打印不正常</w:t>
            </w:r>
            <w:r>
              <w:rPr>
                <w:rFonts w:hint="eastAsia"/>
              </w:rPr>
              <w:t>，</w:t>
            </w:r>
            <w:r>
              <w:t>还有自已粗心导致放设备</w:t>
            </w:r>
            <w:r>
              <w:t>ID</w:t>
            </w:r>
            <w:r>
              <w:t>号的地址出错</w:t>
            </w:r>
            <w:r>
              <w:rPr>
                <w:rFonts w:hint="eastAsia"/>
              </w:rPr>
              <w:t>。</w:t>
            </w:r>
          </w:p>
        </w:tc>
      </w:tr>
      <w:tr w:rsidR="00015D2C" w:rsidRPr="00C82471" w:rsidTr="006315F5">
        <w:tc>
          <w:tcPr>
            <w:tcW w:w="9736" w:type="dxa"/>
          </w:tcPr>
          <w:p w:rsidR="00015D2C" w:rsidRPr="00C82471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C82471" w:rsidRDefault="00015D2C" w:rsidP="00015D2C">
            <w:pPr>
              <w:ind w:firstLineChars="0" w:firstLine="0"/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>
              <w:t>未</w:t>
            </w:r>
            <w:r>
              <w:rPr>
                <w:rFonts w:hint="eastAsia"/>
              </w:rPr>
              <w:t>从</w:t>
            </w:r>
            <w:r>
              <w:t>循环中调出来</w:t>
            </w:r>
            <w:r>
              <w:rPr>
                <w:rFonts w:hint="eastAsia"/>
              </w:rPr>
              <w:t>，</w:t>
            </w:r>
            <w:r>
              <w:t>应添加</w:t>
            </w:r>
            <w:r>
              <w:rPr>
                <w:rFonts w:hint="eastAsia"/>
              </w:rPr>
              <w:t>b</w:t>
            </w:r>
            <w:r>
              <w:t>reak</w:t>
            </w:r>
            <w:r>
              <w:t>语句</w:t>
            </w:r>
            <w:r>
              <w:rPr>
                <w:rFonts w:hint="eastAsia"/>
              </w:rPr>
              <w:t>，之前测试时，按最后一个地址测试，在测试过程中一定要注意边值及特殊点的测试。</w:t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448EC49" wp14:editId="4478C90E">
                  <wp:extent cx="6188710" cy="1783715"/>
                  <wp:effectExtent l="0" t="0" r="2540" b="698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178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Pr="000453C8" w:rsidRDefault="00015D2C" w:rsidP="006315F5">
            <w:pPr>
              <w:ind w:firstLineChars="0" w:firstLine="0"/>
            </w:pPr>
          </w:p>
        </w:tc>
      </w:tr>
      <w:tr w:rsidR="00015D2C" w:rsidRPr="00C82471" w:rsidTr="006315F5">
        <w:trPr>
          <w:trHeight w:val="946"/>
        </w:trPr>
        <w:tc>
          <w:tcPr>
            <w:tcW w:w="9736" w:type="dxa"/>
          </w:tcPr>
          <w:p w:rsidR="00015D2C" w:rsidRDefault="00015D2C" w:rsidP="006315F5">
            <w:pPr>
              <w:ind w:firstLineChars="0" w:firstLine="0"/>
            </w:pPr>
          </w:p>
          <w:p w:rsidR="00015D2C" w:rsidRDefault="00015D2C" w:rsidP="006315F5">
            <w:pPr>
              <w:ind w:firstLineChars="0" w:firstLine="0"/>
            </w:pPr>
          </w:p>
        </w:tc>
      </w:tr>
    </w:tbl>
    <w:p w:rsidR="00015D2C" w:rsidRDefault="00CB50BF" w:rsidP="00CB50BF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/2</w:t>
      </w:r>
      <w:r>
        <w:t>5</w:t>
      </w:r>
    </w:p>
    <w:p w:rsidR="00CB50BF" w:rsidRDefault="00CB50BF" w:rsidP="00ED6649">
      <w:pPr>
        <w:pStyle w:val="3"/>
        <w:spacing w:before="156" w:after="156"/>
      </w:pPr>
      <w:r>
        <w:rPr>
          <w:rFonts w:hint="eastAsia"/>
        </w:rPr>
        <w:t>1</w:t>
      </w:r>
      <w:r w:rsidR="0053618E">
        <w:t xml:space="preserve"> </w:t>
      </w:r>
      <w:r>
        <w:t>在线调试中波特率的值没问题</w:t>
      </w:r>
      <w:r>
        <w:rPr>
          <w:rFonts w:hint="eastAsia"/>
        </w:rPr>
        <w:t>，</w:t>
      </w:r>
      <w:r>
        <w:t>打印输出是不是</w:t>
      </w:r>
      <w:r w:rsidR="00BE20D0">
        <w:rPr>
          <w:rFonts w:hint="eastAsia"/>
        </w:rPr>
        <w:t>期望</w:t>
      </w:r>
      <w:r>
        <w:t>的值</w:t>
      </w:r>
      <w:r>
        <w:rPr>
          <w:rFonts w:hint="eastAsia"/>
        </w:rPr>
        <w:t>。（王刚）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D6649" w:rsidRPr="00C82471" w:rsidTr="006315F5">
        <w:tc>
          <w:tcPr>
            <w:tcW w:w="9736" w:type="dxa"/>
          </w:tcPr>
          <w:p w:rsidR="00ED6649" w:rsidRPr="0018198C" w:rsidRDefault="00ED6649" w:rsidP="00BE20D0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BE20D0">
              <w:t>在线调试中波特率的值没问题</w:t>
            </w:r>
            <w:r w:rsidR="00BE20D0">
              <w:rPr>
                <w:rFonts w:hint="eastAsia"/>
              </w:rPr>
              <w:t>，</w:t>
            </w:r>
            <w:r w:rsidR="00BE20D0">
              <w:t>打印输出是不是预想的值</w:t>
            </w:r>
            <w:r w:rsidR="00BE20D0">
              <w:rPr>
                <w:rFonts w:hint="eastAsia"/>
              </w:rPr>
              <w:t>。</w:t>
            </w:r>
          </w:p>
        </w:tc>
      </w:tr>
      <w:tr w:rsidR="0029560A" w:rsidRPr="00C82471" w:rsidTr="006315F5">
        <w:tc>
          <w:tcPr>
            <w:tcW w:w="9736" w:type="dxa"/>
          </w:tcPr>
          <w:p w:rsidR="0029560A" w:rsidRPr="002C405F" w:rsidRDefault="0029560A" w:rsidP="006315F5">
            <w:pPr>
              <w:ind w:firstLineChars="0" w:firstLine="0"/>
              <w:rPr>
                <w:b/>
              </w:rPr>
            </w:pPr>
          </w:p>
        </w:tc>
      </w:tr>
      <w:tr w:rsidR="00ED6649" w:rsidRPr="00C82471" w:rsidTr="006315F5">
        <w:tc>
          <w:tcPr>
            <w:tcW w:w="9736" w:type="dxa"/>
          </w:tcPr>
          <w:p w:rsidR="0029560A" w:rsidRDefault="0029560A" w:rsidP="0029560A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29560A" w:rsidRPr="00C82471" w:rsidRDefault="0029560A" w:rsidP="006315F5">
            <w:pPr>
              <w:ind w:firstLineChars="0" w:firstLine="0"/>
            </w:pPr>
            <w:r w:rsidRPr="00ED6649">
              <w:rPr>
                <w:rFonts w:hint="eastAsia"/>
              </w:rPr>
              <w:t>打印输出</w:t>
            </w:r>
            <w:r>
              <w:t>函数</w:t>
            </w:r>
            <w:r>
              <w:rPr>
                <w:rFonts w:hint="eastAsia"/>
              </w:rPr>
              <w:t>，</w:t>
            </w:r>
            <w:r>
              <w:t>由于引号位置放错</w:t>
            </w:r>
            <w:r>
              <w:rPr>
                <w:rFonts w:hint="eastAsia"/>
              </w:rPr>
              <w:t>，</w:t>
            </w:r>
            <w:r>
              <w:t>导致输出不正常</w:t>
            </w:r>
            <w:r>
              <w:rPr>
                <w:rFonts w:hint="eastAsia"/>
              </w:rPr>
              <w:t>。要注意</w:t>
            </w:r>
            <w:r w:rsidR="00D92FE6">
              <w:rPr>
                <w:rFonts w:hint="eastAsia"/>
              </w:rPr>
              <w:t>避免粗心</w:t>
            </w:r>
            <w:r>
              <w:rPr>
                <w:rFonts w:hint="eastAsia"/>
              </w:rPr>
              <w:t>。</w:t>
            </w:r>
          </w:p>
        </w:tc>
      </w:tr>
    </w:tbl>
    <w:p w:rsidR="00ED6649" w:rsidRDefault="005C1583" w:rsidP="005C1583">
      <w:pPr>
        <w:pStyle w:val="3"/>
        <w:spacing w:before="156" w:after="156"/>
      </w:pPr>
      <w:r>
        <w:rPr>
          <w:rFonts w:hint="eastAsia"/>
        </w:rPr>
        <w:t>2</w:t>
      </w:r>
      <w:r w:rsidR="001B569A">
        <w:t xml:space="preserve"> </w:t>
      </w:r>
      <w:r>
        <w:t>程序在运行中提示</w:t>
      </w:r>
      <w:r w:rsidRPr="005C1583">
        <w:rPr>
          <w:rFonts w:hint="eastAsia"/>
        </w:rPr>
        <w:t>堆接近堆地址的末尾。</w:t>
      </w:r>
      <w:r w:rsidR="00C90645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C1583" w:rsidRPr="00C82471" w:rsidTr="006315F5">
        <w:tc>
          <w:tcPr>
            <w:tcW w:w="9736" w:type="dxa"/>
          </w:tcPr>
          <w:p w:rsidR="005C1583" w:rsidRPr="0018198C" w:rsidRDefault="005C1583" w:rsidP="006315F5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t>在线调试中波特率的值没问题</w:t>
            </w:r>
            <w:r>
              <w:rPr>
                <w:rFonts w:hint="eastAsia"/>
              </w:rPr>
              <w:t>，</w:t>
            </w:r>
            <w:r>
              <w:t>打印输出是不是预想的值</w:t>
            </w:r>
            <w:r>
              <w:rPr>
                <w:rFonts w:hint="eastAsia"/>
              </w:rPr>
              <w:t>。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\0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\ | /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- RT -     Thread Operating System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/ | \     4.0.2 build Oct 25 2019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 xml:space="preserve"> 2006 - 2019 Copyright by rt-thread team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sys   freq: 180000000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pclk2 freq: 90000000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spi configuration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lastRenderedPageBreak/>
              <w:t>finsh /&gt;mount  success!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g_ModbusBandrate001 = 115200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g_ModbusBandrate002 = 115200.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 w:hint="eastAsia"/>
              </w:rPr>
              <w:t>参数下发成功.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Get ConfigFile.json Success.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5C1583" w:rsidRDefault="005C1583" w:rsidP="005C1583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  <w:p w:rsidR="005C1583" w:rsidRPr="002C405F" w:rsidRDefault="005C1583" w:rsidP="005C1583">
            <w:pPr>
              <w:ind w:firstLineChars="0" w:firstLine="0"/>
              <w:rPr>
                <w:b/>
              </w:rPr>
            </w:pPr>
            <w:r w:rsidRPr="005C1583">
              <w:rPr>
                <w:rFonts w:asciiTheme="minorEastAsia" w:eastAsiaTheme="minorEastAsia" w:hAnsiTheme="minorEastAsia"/>
              </w:rPr>
              <w:t>warning: SaveConf?stack is close to end of stack address.</w:t>
            </w:r>
          </w:p>
        </w:tc>
      </w:tr>
      <w:tr w:rsidR="005C1583" w:rsidRPr="00C82471" w:rsidTr="006315F5">
        <w:tc>
          <w:tcPr>
            <w:tcW w:w="9736" w:type="dxa"/>
          </w:tcPr>
          <w:p w:rsidR="005C1583" w:rsidRDefault="005C1583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lastRenderedPageBreak/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AC5565" w:rsidRDefault="005C1583" w:rsidP="00AC5565">
            <w:pPr>
              <w:ind w:firstLineChars="0" w:firstLine="0"/>
            </w:pPr>
            <w:r>
              <w:rPr>
                <w:rFonts w:hint="eastAsia"/>
              </w:rPr>
              <w:t>可能是堆内存分配少了，应加大该堆内存。</w:t>
            </w:r>
            <w:r w:rsidR="00AC5565">
              <w:rPr>
                <w:rFonts w:hint="eastAsia"/>
              </w:rPr>
              <w:t>由</w:t>
            </w:r>
            <w:r w:rsidR="00AC5565">
              <w:rPr>
                <w:rFonts w:hint="eastAsia"/>
              </w:rPr>
              <w:t>1</w:t>
            </w:r>
            <w:r w:rsidR="00AC5565">
              <w:t>024</w:t>
            </w:r>
            <w:r w:rsidR="00AC5565">
              <w:t>改为</w:t>
            </w:r>
            <w:r w:rsidR="00AC5565">
              <w:rPr>
                <w:rFonts w:hint="eastAsia"/>
              </w:rPr>
              <w:t>1</w:t>
            </w:r>
            <w:r w:rsidR="00AC5565">
              <w:t>536</w:t>
            </w:r>
          </w:p>
          <w:p w:rsidR="005C1583" w:rsidRPr="00C82471" w:rsidRDefault="00AC5565" w:rsidP="00AC5565">
            <w:pPr>
              <w:ind w:firstLineChars="0" w:firstLine="0"/>
            </w:pPr>
            <w:r>
              <w:t>static rt_uint8</w:t>
            </w:r>
            <w:r w:rsidR="00CC282D">
              <w:t>_t SaveConfigThreadStack[1536];</w:t>
            </w:r>
          </w:p>
        </w:tc>
      </w:tr>
    </w:tbl>
    <w:p w:rsidR="005C1583" w:rsidRDefault="005C1583" w:rsidP="00CB50BF">
      <w:pPr>
        <w:ind w:firstLine="480"/>
      </w:pPr>
    </w:p>
    <w:p w:rsidR="00161DE8" w:rsidRPr="00CC282D" w:rsidRDefault="00161DE8" w:rsidP="003264C9">
      <w:pPr>
        <w:pStyle w:val="3"/>
        <w:spacing w:before="156" w:after="156"/>
      </w:pPr>
      <w:r w:rsidRPr="00CC282D">
        <w:rPr>
          <w:rFonts w:hint="eastAsia"/>
        </w:rPr>
        <w:t>3</w:t>
      </w:r>
      <w:r w:rsidR="001B569A">
        <w:t xml:space="preserve"> </w:t>
      </w:r>
      <w:r w:rsidR="00CC282D" w:rsidRPr="00CC282D">
        <w:rPr>
          <w:rFonts w:hint="eastAsia"/>
        </w:rPr>
        <w:t>测试</w:t>
      </w:r>
      <w:r w:rsidR="00CC282D" w:rsidRPr="00CC282D">
        <w:t>过程中</w:t>
      </w:r>
      <w:r w:rsidR="00CC282D" w:rsidRPr="00CC282D">
        <w:rPr>
          <w:rFonts w:hint="eastAsia"/>
        </w:rPr>
        <w:t>，</w:t>
      </w:r>
      <w:r w:rsidR="00CC282D" w:rsidRPr="00CC282D">
        <w:t>发现程序总是优先进去轮询任务</w:t>
      </w:r>
      <w:r w:rsidR="00CC282D" w:rsidRPr="00CC282D">
        <w:rPr>
          <w:rFonts w:hint="eastAsia"/>
        </w:rPr>
        <w:t>，</w:t>
      </w:r>
      <w:r w:rsidR="00CC282D" w:rsidRPr="00CC282D">
        <w:t>而不是保存设置任务</w:t>
      </w:r>
      <w:r w:rsidR="00CC282D" w:rsidRPr="00CC282D">
        <w:rPr>
          <w:rFonts w:hint="eastAsia"/>
        </w:rPr>
        <w:t>。</w:t>
      </w:r>
      <w:r w:rsidR="005A7E50" w:rsidRPr="005A7E50">
        <w:rPr>
          <w:rFonts w:hint="eastAsia"/>
        </w:rPr>
        <w:t>（王刚）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161DE8" w:rsidRPr="00C82471" w:rsidTr="006315F5">
        <w:tc>
          <w:tcPr>
            <w:tcW w:w="9736" w:type="dxa"/>
          </w:tcPr>
          <w:p w:rsidR="00161DE8" w:rsidRPr="0018198C" w:rsidRDefault="00161DE8" w:rsidP="006315F5">
            <w:pPr>
              <w:ind w:firstLineChars="0" w:firstLine="0"/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测试</w:t>
            </w:r>
            <w:r>
              <w:t>过程中</w:t>
            </w:r>
            <w:r>
              <w:rPr>
                <w:rFonts w:hint="eastAsia"/>
              </w:rPr>
              <w:t>，</w:t>
            </w:r>
            <w:r>
              <w:t>发现程序总是优先进去轮询任务</w:t>
            </w:r>
            <w:r>
              <w:rPr>
                <w:rFonts w:hint="eastAsia"/>
              </w:rPr>
              <w:t>，</w:t>
            </w:r>
            <w:r>
              <w:t>而不是保存设置任务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9F04E2" w:rsidP="006315F5">
            <w:pPr>
              <w:ind w:firstLineChars="0" w:firstLine="0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2691D0F" wp14:editId="6F42C996">
                  <wp:extent cx="5257143" cy="3571429"/>
                  <wp:effectExtent l="0" t="0" r="127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7143" cy="35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1DE8" w:rsidRPr="00161DE8" w:rsidRDefault="00161DE8" w:rsidP="006315F5">
            <w:pPr>
              <w:ind w:firstLineChars="0" w:firstLine="0"/>
            </w:pPr>
            <w:r w:rsidRPr="00161DE8">
              <w:rPr>
                <w:rFonts w:hint="eastAsia"/>
              </w:rPr>
              <w:t>1</w:t>
            </w:r>
            <w:r w:rsidRPr="00161DE8">
              <w:t>15200</w:t>
            </w:r>
            <w:r w:rsidRPr="00161DE8">
              <w:t>为默认的参数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</w:t>
            </w:r>
            <w:r>
              <w:t>600</w:t>
            </w:r>
            <w:r>
              <w:t>为根据保持寄存器</w:t>
            </w:r>
            <w:r>
              <w:rPr>
                <w:rFonts w:hint="eastAsia"/>
              </w:rPr>
              <w:t>0</w:t>
            </w:r>
            <w:r>
              <w:t>000H</w:t>
            </w:r>
            <w:r>
              <w:t>配置的波特率</w:t>
            </w:r>
            <w:r>
              <w:rPr>
                <w:rFonts w:hint="eastAsia"/>
              </w:rPr>
              <w:t>。</w:t>
            </w:r>
          </w:p>
        </w:tc>
      </w:tr>
      <w:tr w:rsidR="00161DE8" w:rsidRPr="00C82471" w:rsidTr="006315F5">
        <w:tc>
          <w:tcPr>
            <w:tcW w:w="9736" w:type="dxa"/>
          </w:tcPr>
          <w:p w:rsidR="00161DE8" w:rsidRDefault="00161DE8" w:rsidP="006315F5">
            <w:pPr>
              <w:ind w:firstLineChars="0" w:firstLine="0"/>
              <w:rPr>
                <w:b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</w:p>
          <w:p w:rsidR="00161DE8" w:rsidRDefault="00161DE8" w:rsidP="006315F5">
            <w:pPr>
              <w:ind w:firstLineChars="0" w:firstLine="0"/>
            </w:pPr>
            <w:r>
              <w:rPr>
                <w:rFonts w:hint="eastAsia"/>
              </w:rPr>
              <w:t>可能是由于两个任务优先级相同，优先进入了轮询任务。解决方案为降低</w:t>
            </w:r>
            <w:r w:rsidR="00AC5565">
              <w:rPr>
                <w:rFonts w:hint="eastAsia"/>
              </w:rPr>
              <w:t>轮询任务的优先级。</w:t>
            </w:r>
            <w:r w:rsidR="00CC282D">
              <w:rPr>
                <w:rFonts w:hint="eastAsia"/>
              </w:rPr>
              <w:t>由原先的</w:t>
            </w:r>
            <w:r w:rsidR="00CC282D">
              <w:rPr>
                <w:rFonts w:hint="eastAsia"/>
              </w:rPr>
              <w:t>2</w:t>
            </w:r>
            <w:r w:rsidR="00CC282D">
              <w:t>0</w:t>
            </w:r>
            <w:r w:rsidR="00CC282D">
              <w:t>改为</w:t>
            </w:r>
            <w:r w:rsidR="00CC282D">
              <w:rPr>
                <w:rFonts w:hint="eastAsia"/>
              </w:rPr>
              <w:t>2</w:t>
            </w:r>
            <w:r w:rsidR="00CC282D">
              <w:t>2</w:t>
            </w:r>
            <w:r w:rsidR="00CC282D">
              <w:rPr>
                <w:rFonts w:hint="eastAsia"/>
              </w:rPr>
              <w:t>。</w:t>
            </w:r>
          </w:p>
          <w:p w:rsidR="00CC282D" w:rsidRDefault="00CC282D" w:rsidP="00CC282D">
            <w:pPr>
              <w:ind w:firstLineChars="0" w:firstLine="0"/>
            </w:pPr>
            <w:r>
              <w:rPr>
                <w:rFonts w:hint="eastAsia"/>
              </w:rPr>
              <w:t>/* Modbus</w:t>
            </w:r>
            <w:r>
              <w:rPr>
                <w:rFonts w:hint="eastAsia"/>
              </w:rPr>
              <w:t>从机轮训的任务优先级，栈空间，任务结构体及入口函数</w:t>
            </w:r>
            <w:r>
              <w:rPr>
                <w:rFonts w:hint="eastAsia"/>
              </w:rPr>
              <w:t xml:space="preserve"> */</w:t>
            </w:r>
          </w:p>
          <w:p w:rsidR="00CC282D" w:rsidRDefault="00CC282D" w:rsidP="00CC282D">
            <w:pPr>
              <w:ind w:firstLineChars="0" w:firstLine="0"/>
            </w:pPr>
            <w:r>
              <w:t>#define THREAD_MODBUS_SLAVE_POLL_PRIO</w:t>
            </w:r>
            <w:r>
              <w:tab/>
              <w:t>22</w:t>
            </w:r>
          </w:p>
          <w:p w:rsidR="00A43046" w:rsidRPr="00C82471" w:rsidRDefault="00A43046" w:rsidP="00CC282D">
            <w:pPr>
              <w:ind w:firstLineChars="0" w:firstLine="0"/>
            </w:pPr>
          </w:p>
        </w:tc>
      </w:tr>
    </w:tbl>
    <w:p w:rsidR="002D180C" w:rsidRDefault="002D180C" w:rsidP="002D180C">
      <w:pPr>
        <w:pStyle w:val="2"/>
        <w:spacing w:before="156" w:after="156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/2</w:t>
      </w:r>
      <w:r>
        <w:t>7</w:t>
      </w:r>
    </w:p>
    <w:p w:rsidR="00161DE8" w:rsidRDefault="005A2EBB" w:rsidP="005A2EBB">
      <w:pPr>
        <w:pStyle w:val="3"/>
        <w:spacing w:before="156" w:after="156"/>
        <w:rPr>
          <w:rFonts w:hint="eastAsia"/>
        </w:rPr>
      </w:pPr>
      <w:r>
        <w:rPr>
          <w:rFonts w:hint="eastAsia"/>
        </w:rPr>
        <w:t>1</w:t>
      </w:r>
      <w:r w:rsidR="00C10A08">
        <w:t xml:space="preserve"> </w:t>
      </w:r>
      <w:r w:rsidR="00C240D3">
        <w:t>将配置参数保存成</w:t>
      </w:r>
      <w:r w:rsidR="00C240D3">
        <w:t>json</w:t>
      </w:r>
      <w:r w:rsidR="00C240D3">
        <w:t>文件，之后从</w:t>
      </w:r>
      <w:r w:rsidR="00C240D3">
        <w:t>json</w:t>
      </w:r>
      <w:r w:rsidR="00C240D3">
        <w:t>文件中读取数据，作为配置参数失败。</w:t>
      </w:r>
      <w:r w:rsidR="00074071">
        <w:rPr>
          <w:rFonts w:hint="eastAsia"/>
        </w:rPr>
        <w:t>（</w:t>
      </w:r>
      <w:r w:rsidR="00C240D3">
        <w:rPr>
          <w:rFonts w:hint="eastAsia"/>
        </w:rPr>
        <w:t>李磊</w:t>
      </w:r>
      <w:r w:rsidR="00074071">
        <w:t>）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736"/>
      </w:tblGrid>
      <w:tr w:rsidR="005A2EBB" w:rsidRPr="00C82471" w:rsidTr="00B6569F">
        <w:tc>
          <w:tcPr>
            <w:tcW w:w="9736" w:type="dxa"/>
          </w:tcPr>
          <w:p w:rsidR="005A2EBB" w:rsidRPr="0018198C" w:rsidRDefault="005A2EBB" w:rsidP="00D069CF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问题</w:t>
            </w:r>
            <w:r w:rsidRPr="002C405F">
              <w:rPr>
                <w:rFonts w:hint="eastAsia"/>
                <w:b/>
              </w:rPr>
              <w:t>/</w:t>
            </w:r>
            <w:r w:rsidRPr="002C405F">
              <w:rPr>
                <w:b/>
              </w:rPr>
              <w:t>现象</w:t>
            </w:r>
            <w:r>
              <w:rPr>
                <w:b/>
              </w:rPr>
              <w:t>详细</w:t>
            </w:r>
            <w:r w:rsidRPr="002C405F">
              <w:rPr>
                <w:b/>
              </w:rPr>
              <w:t>描述</w:t>
            </w:r>
            <w:r w:rsidRPr="002C405F">
              <w:rPr>
                <w:rFonts w:hint="eastAsia"/>
                <w:b/>
              </w:rPr>
              <w:t>：</w:t>
            </w:r>
            <w:r w:rsidR="00D069CF" w:rsidRPr="0018198C">
              <w:t xml:space="preserve"> </w:t>
            </w:r>
            <w:r w:rsidR="00654E8C">
              <w:t>将变压器运输平台中保存配置参数到</w:t>
            </w:r>
            <w:r w:rsidR="00654E8C">
              <w:t>json</w:t>
            </w:r>
            <w:r w:rsidR="00654E8C">
              <w:t>文件中，每次开机时，从文件系统中读取</w:t>
            </w:r>
            <w:r w:rsidR="00654E8C">
              <w:t>json</w:t>
            </w:r>
            <w:r w:rsidR="00654E8C">
              <w:t>文件，并解析</w:t>
            </w:r>
            <w:r w:rsidR="00654E8C">
              <w:t>json</w:t>
            </w:r>
            <w:r w:rsidR="00654E8C">
              <w:t>文件，将文件中参数设置到程序中。将相关文件移植过来之后，发现每次能保存文件成功，开机之后也能读取</w:t>
            </w:r>
            <w:r w:rsidR="00654E8C">
              <w:t>json</w:t>
            </w:r>
            <w:r w:rsidR="00654E8C">
              <w:t>文件成功，但是，打印配置参数，发现参数还是不对，没有改变。</w:t>
            </w:r>
          </w:p>
        </w:tc>
      </w:tr>
      <w:tr w:rsidR="005A2EBB" w:rsidRPr="00C82471" w:rsidTr="00B6569F">
        <w:tc>
          <w:tcPr>
            <w:tcW w:w="9736" w:type="dxa"/>
          </w:tcPr>
          <w:p w:rsidR="005A2EBB" w:rsidRPr="00C82471" w:rsidRDefault="005A2EBB" w:rsidP="00D069CF">
            <w:pPr>
              <w:ind w:firstLineChars="0" w:firstLine="0"/>
              <w:rPr>
                <w:rFonts w:hint="eastAsia"/>
              </w:rPr>
            </w:pPr>
            <w:r w:rsidRPr="002C405F">
              <w:rPr>
                <w:b/>
              </w:rPr>
              <w:t>分析原因及解决办法</w:t>
            </w:r>
            <w:r w:rsidRPr="002C405F">
              <w:rPr>
                <w:rFonts w:hint="eastAsia"/>
                <w:b/>
              </w:rPr>
              <w:t>：</w:t>
            </w:r>
            <w:r w:rsidR="00D069CF" w:rsidRPr="00C82471">
              <w:t xml:space="preserve"> </w:t>
            </w:r>
            <w:r w:rsidR="003C491E">
              <w:t>经过单步调试，发现，程序中保存文件能正常保存，读取文件时，</w:t>
            </w:r>
            <w:r w:rsidR="003C491E">
              <w:lastRenderedPageBreak/>
              <w:t>也能正常读取到文件，但是在文件解析时，就会解析出错。</w:t>
            </w:r>
          </w:p>
        </w:tc>
      </w:tr>
      <w:tr w:rsidR="00124DE6" w:rsidRPr="00C82471" w:rsidTr="00B6569F">
        <w:tc>
          <w:tcPr>
            <w:tcW w:w="9736" w:type="dxa"/>
          </w:tcPr>
          <w:p w:rsidR="00B66A6A" w:rsidRPr="00124DE6" w:rsidRDefault="00124DE6" w:rsidP="00D069CF">
            <w:pPr>
              <w:ind w:firstLineChars="0" w:firstLine="0"/>
              <w:rPr>
                <w:rFonts w:hint="eastAsia"/>
              </w:rPr>
            </w:pPr>
            <w:r w:rsidRPr="00124DE6">
              <w:lastRenderedPageBreak/>
              <w:t>解析文件</w:t>
            </w:r>
            <w:r>
              <w:t>出错，可能有两种原因导致，一种为保存文件的程序有问题，导致保存的文件格式不正确；一种为解析文件的程序有问题，导致解析不正确。</w:t>
            </w:r>
          </w:p>
        </w:tc>
      </w:tr>
      <w:tr w:rsidR="00124DE6" w:rsidRPr="00C82471" w:rsidTr="00B6569F">
        <w:tc>
          <w:tcPr>
            <w:tcW w:w="9736" w:type="dxa"/>
          </w:tcPr>
          <w:p w:rsidR="00124DE6" w:rsidRPr="002C405F" w:rsidRDefault="00B66A6A" w:rsidP="00D069CF">
            <w:pPr>
              <w:ind w:firstLineChars="0" w:firstLine="0"/>
              <w:rPr>
                <w:b/>
              </w:rPr>
            </w:pPr>
            <w:r>
              <w:t>由于文件保存在</w:t>
            </w:r>
            <w:r>
              <w:t>STM32</w:t>
            </w:r>
            <w:r>
              <w:t>的</w:t>
            </w:r>
            <w:r>
              <w:t>Flash</w:t>
            </w:r>
            <w:r>
              <w:t>中，无法将文件读取出来进行查看，所以将该部分保存，解析文件的相关文件，单独移到</w:t>
            </w:r>
            <w:r>
              <w:t>windows</w:t>
            </w:r>
            <w:r>
              <w:t>上，创建简单的</w:t>
            </w:r>
            <w:r>
              <w:t>C</w:t>
            </w:r>
            <w:r>
              <w:t>语言程序，进行单独测试。</w:t>
            </w:r>
          </w:p>
        </w:tc>
      </w:tr>
      <w:tr w:rsidR="00B66A6A" w:rsidRPr="00C82471" w:rsidTr="00B6569F">
        <w:tc>
          <w:tcPr>
            <w:tcW w:w="9736" w:type="dxa"/>
          </w:tcPr>
          <w:p w:rsidR="00B66A6A" w:rsidRDefault="002D5C38" w:rsidP="00D069CF">
            <w:pPr>
              <w:ind w:firstLineChars="0" w:firstLine="0"/>
              <w:rPr>
                <w:rFonts w:hint="eastAsia"/>
              </w:rPr>
            </w:pPr>
            <w:r>
              <w:t>先测试保存文件的程序，运行完毕之后，打开保存的</w:t>
            </w:r>
            <w:r>
              <w:t>json</w:t>
            </w:r>
            <w:r>
              <w:t>文件进行查看，发现，保存的</w:t>
            </w:r>
            <w:r>
              <w:t>json</w:t>
            </w:r>
            <w:r>
              <w:t>文件格式存在问题。如下：</w:t>
            </w:r>
          </w:p>
        </w:tc>
      </w:tr>
      <w:tr w:rsidR="002D5C38" w:rsidRPr="00C82471" w:rsidTr="00B6569F">
        <w:tc>
          <w:tcPr>
            <w:tcW w:w="9736" w:type="dxa"/>
          </w:tcPr>
          <w:p w:rsidR="002D5C38" w:rsidRDefault="002D5C38" w:rsidP="002D5C38">
            <w:pPr>
              <w:ind w:firstLineChars="0" w:firstLine="0"/>
            </w:pPr>
            <w:r>
              <w:t>"ConfigFile":</w:t>
            </w:r>
            <w:r w:rsidRPr="002D5C38">
              <w:rPr>
                <w:color w:val="00B0F0"/>
              </w:rPr>
              <w:t>[</w:t>
            </w:r>
            <w:r>
              <w:t xml:space="preserve">  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"Modbus_Baudrate",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0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00B050"/>
              </w:rPr>
              <w:t>}</w:t>
            </w:r>
            <w:r>
              <w:t>,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"Modbus_SlaveAddress",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1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00B050"/>
              </w:rPr>
              <w:t>}</w:t>
            </w:r>
            <w:r>
              <w:t>,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{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"name":</w:t>
            </w:r>
            <w:r>
              <w:tab/>
              <w:t>"Modbus_UartNumber",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"parameter":</w:t>
            </w:r>
            <w:r>
              <w:tab/>
              <w:t>0,</w:t>
            </w:r>
          </w:p>
          <w:p w:rsidR="002D5C38" w:rsidRDefault="002D5C38" w:rsidP="002D5C38">
            <w:pPr>
              <w:ind w:firstLineChars="0" w:firstLine="0"/>
            </w:pPr>
            <w:r>
              <w:tab/>
              <w:t>"number":</w:t>
            </w:r>
            <w:r>
              <w:tab/>
              <w:t>2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50"/>
              </w:rPr>
            </w:pPr>
            <w:r w:rsidRPr="002D5C38">
              <w:rPr>
                <w:color w:val="00B050"/>
              </w:rPr>
              <w:t>}</w:t>
            </w:r>
          </w:p>
          <w:p w:rsidR="002D5C38" w:rsidRPr="002D5C38" w:rsidRDefault="002D5C38" w:rsidP="002D5C38">
            <w:pPr>
              <w:ind w:firstLineChars="0" w:firstLine="0"/>
              <w:rPr>
                <w:color w:val="00B0F0"/>
              </w:rPr>
            </w:pPr>
            <w:r w:rsidRPr="002D5C38">
              <w:rPr>
                <w:color w:val="00B0F0"/>
              </w:rPr>
              <w:t>]</w:t>
            </w:r>
          </w:p>
          <w:p w:rsidR="002D5C38" w:rsidRDefault="002D5C38" w:rsidP="002D5C38">
            <w:pPr>
              <w:ind w:firstLineChars="0" w:firstLine="0"/>
            </w:pPr>
            <w:r w:rsidRPr="002D5C38">
              <w:rPr>
                <w:color w:val="FF0000"/>
                <w:highlight w:val="yellow"/>
              </w:rPr>
              <w:t>}</w:t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  <w:rPr>
                <w:rFonts w:hint="eastAsia"/>
              </w:rPr>
            </w:pPr>
            <w:r>
              <w:t>Json</w:t>
            </w:r>
            <w:r>
              <w:t>文件最前边缺一个</w:t>
            </w:r>
            <w:r>
              <w:t>‘{’</w:t>
            </w:r>
            <w:r>
              <w:t>，所以导致</w:t>
            </w:r>
            <w:r>
              <w:t>json</w:t>
            </w:r>
            <w:r>
              <w:t>文件在解析的时候，一直解析不正确。所以接下来去</w:t>
            </w:r>
            <w:r>
              <w:t>json</w:t>
            </w:r>
            <w:r>
              <w:t>文件保存的程序中进行查找问题。如下</w:t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2D699BFD" wp14:editId="55DCAB15">
                  <wp:extent cx="5698853" cy="197173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08347" cy="1975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3B90" w:rsidRPr="00C82471" w:rsidTr="00B6569F">
        <w:tc>
          <w:tcPr>
            <w:tcW w:w="9736" w:type="dxa"/>
          </w:tcPr>
          <w:p w:rsidR="00793B90" w:rsidRDefault="00793B90" w:rsidP="002D5C38">
            <w:pPr>
              <w:ind w:firstLineChars="0" w:firstLine="0"/>
              <w:rPr>
                <w:rFonts w:hint="eastAsia"/>
                <w:noProof/>
              </w:rPr>
            </w:pPr>
            <w:r>
              <w:rPr>
                <w:noProof/>
              </w:rPr>
              <w:t>在此处，将</w:t>
            </w:r>
            <w:r>
              <w:rPr>
                <w:noProof/>
              </w:rPr>
              <w:t>{</w:t>
            </w:r>
            <w:r>
              <w:rPr>
                <w:noProof/>
              </w:rPr>
              <w:t>补充上，然后重新编译程序调试。</w:t>
            </w:r>
          </w:p>
        </w:tc>
      </w:tr>
      <w:tr w:rsidR="00676868" w:rsidRPr="00C82471" w:rsidTr="00B6569F">
        <w:tc>
          <w:tcPr>
            <w:tcW w:w="9736" w:type="dxa"/>
          </w:tcPr>
          <w:p w:rsidR="00676868" w:rsidRDefault="00676868" w:rsidP="002D5C38">
            <w:pPr>
              <w:ind w:firstLineChars="0" w:firstLine="0"/>
              <w:rPr>
                <w:rFonts w:hint="eastAsia"/>
                <w:noProof/>
              </w:rPr>
            </w:pPr>
            <w:r>
              <w:rPr>
                <w:noProof/>
              </w:rPr>
              <w:t>文件保存格式正确，并且解析也正确。</w:t>
            </w:r>
            <w:bookmarkStart w:id="0" w:name="_GoBack"/>
            <w:bookmarkEnd w:id="0"/>
          </w:p>
        </w:tc>
      </w:tr>
    </w:tbl>
    <w:p w:rsidR="005A2EBB" w:rsidRPr="005A2EBB" w:rsidRDefault="005A2EBB" w:rsidP="005A2EBB">
      <w:pPr>
        <w:ind w:firstLine="480"/>
        <w:rPr>
          <w:rFonts w:hint="eastAsia"/>
        </w:rPr>
      </w:pPr>
    </w:p>
    <w:p w:rsidR="002D180C" w:rsidRPr="002D180C" w:rsidRDefault="002D180C" w:rsidP="00CB50BF">
      <w:pPr>
        <w:ind w:firstLine="480"/>
        <w:rPr>
          <w:rFonts w:hint="eastAsia"/>
        </w:rPr>
      </w:pPr>
    </w:p>
    <w:sectPr w:rsidR="002D180C" w:rsidRPr="002D180C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1906" w:h="16838"/>
      <w:pgMar w:top="1440" w:right="1080" w:bottom="1440" w:left="1080" w:header="851" w:footer="68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FEA" w:rsidRDefault="00991FEA">
      <w:pPr>
        <w:spacing w:line="240" w:lineRule="auto"/>
        <w:ind w:firstLine="480"/>
      </w:pPr>
      <w:r>
        <w:separator/>
      </w:r>
    </w:p>
  </w:endnote>
  <w:endnote w:type="continuationSeparator" w:id="0">
    <w:p w:rsidR="00991FEA" w:rsidRDefault="00991FE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Default="006B5BDD">
    <w:pPr>
      <w:pStyle w:val="a4"/>
      <w:ind w:firstLine="360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04E6" w:rsidRDefault="006B5BDD">
                          <w:pPr>
                            <w:pStyle w:val="a4"/>
                            <w:ind w:firstLine="360"/>
                            <w:rPr>
                              <w:rFonts w:cs="Times New Roman"/>
                              <w:szCs w:val="18"/>
                            </w:rPr>
                          </w:pPr>
                          <w:r>
                            <w:rPr>
                              <w:rFonts w:cs="Times New Roman"/>
                              <w:szCs w:val="18"/>
                            </w:rPr>
                            <w:t>第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676868">
                            <w:rPr>
                              <w:rFonts w:cs="Times New Roman"/>
                              <w:noProof/>
                              <w:szCs w:val="18"/>
                            </w:rPr>
                            <w:t>12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共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separate"/>
                          </w:r>
                          <w:r w:rsidR="00676868">
                            <w:rPr>
                              <w:rFonts w:cs="Times New Roman"/>
                              <w:noProof/>
                              <w:szCs w:val="18"/>
                            </w:rPr>
                            <w:t>13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cs="Times New Roman"/>
                              <w:szCs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0;margin-top:0;width:2in;height:2in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BD04E6" w:rsidRDefault="006B5BDD">
                    <w:pPr>
                      <w:pStyle w:val="a4"/>
                      <w:ind w:firstLine="360"/>
                      <w:rPr>
                        <w:rFonts w:cs="Times New Roman"/>
                        <w:szCs w:val="18"/>
                      </w:rPr>
                    </w:pPr>
                    <w:r>
                      <w:rPr>
                        <w:rFonts w:cs="Times New Roman"/>
                        <w:szCs w:val="18"/>
                      </w:rPr>
                      <w:t>第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676868">
                      <w:rPr>
                        <w:rFonts w:cs="Times New Roman"/>
                        <w:noProof/>
                        <w:szCs w:val="18"/>
                      </w:rPr>
                      <w:t>12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共</w:t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fldChar w:fldCharType="begin"/>
                    </w:r>
                    <w:r>
                      <w:rPr>
                        <w:rFonts w:cs="Times New Roman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cs="Times New Roman"/>
                        <w:szCs w:val="18"/>
                      </w:rPr>
                      <w:fldChar w:fldCharType="separate"/>
                    </w:r>
                    <w:r w:rsidR="00676868">
                      <w:rPr>
                        <w:rFonts w:cs="Times New Roman"/>
                        <w:noProof/>
                        <w:szCs w:val="18"/>
                      </w:rPr>
                      <w:t>13</w:t>
                    </w:r>
                    <w:r>
                      <w:rPr>
                        <w:rFonts w:cs="Times New Roman"/>
                        <w:szCs w:val="18"/>
                      </w:rPr>
                      <w:fldChar w:fldCharType="end"/>
                    </w:r>
                    <w:r>
                      <w:rPr>
                        <w:rFonts w:cs="Times New Roman"/>
                        <w:szCs w:val="18"/>
                      </w:rPr>
                      <w:t xml:space="preserve"> </w:t>
                    </w:r>
                    <w:r>
                      <w:rPr>
                        <w:rFonts w:cs="Times New Roman"/>
                        <w:szCs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FEA" w:rsidRDefault="00991FEA">
      <w:pPr>
        <w:spacing w:line="240" w:lineRule="auto"/>
        <w:ind w:firstLine="480"/>
      </w:pPr>
      <w:r>
        <w:separator/>
      </w:r>
    </w:p>
  </w:footnote>
  <w:footnote w:type="continuationSeparator" w:id="0">
    <w:p w:rsidR="00991FEA" w:rsidRDefault="00991FE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E6" w:rsidRPr="00301781" w:rsidRDefault="00301781" w:rsidP="00301781">
    <w:pPr>
      <w:pStyle w:val="a5"/>
      <w:ind w:firstLineChars="0" w:firstLine="0"/>
      <w:jc w:val="distribute"/>
      <w:rPr>
        <w:u w:val="single"/>
      </w:rPr>
    </w:pPr>
    <w:r w:rsidRPr="00DC3851">
      <w:rPr>
        <w:noProof/>
        <w:u w:val="single"/>
      </w:rPr>
      <w:drawing>
        <wp:inline distT="0" distB="0" distL="0" distR="0">
          <wp:extent cx="1466850" cy="171450"/>
          <wp:effectExtent l="0" t="0" r="0" b="0"/>
          <wp:docPr id="4" name="图片 4" descr="双杰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双杰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u w:val="single"/>
      </w:rPr>
      <w:tab/>
      <w:t xml:space="preserve">                                </w:t>
    </w:r>
    <w:r>
      <w:rPr>
        <w:u w:val="single"/>
      </w:rPr>
      <w:t xml:space="preserve"> </w:t>
    </w:r>
    <w:r>
      <w:rPr>
        <w:rFonts w:ascii="华文新魏" w:hAnsi="华文新魏" w:cs="华文新魏" w:hint="eastAsia"/>
        <w:sz w:val="21"/>
        <w:szCs w:val="21"/>
        <w:u w:val="single"/>
      </w:rPr>
      <w:t>北京双杰智远电力技术有限公司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781" w:rsidRDefault="00301781">
    <w:pPr>
      <w:pStyle w:val="a5"/>
      <w:ind w:firstLine="48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FF64ED"/>
    <w:multiLevelType w:val="singleLevel"/>
    <w:tmpl w:val="0DFF64ED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3F2C4C1"/>
    <w:multiLevelType w:val="singleLevel"/>
    <w:tmpl w:val="23F2C4C1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embedSystemFonts/>
  <w:bordersDoNotSurroundHeader/>
  <w:bordersDoNotSurroundFooter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232503"/>
    <w:rsid w:val="00013E05"/>
    <w:rsid w:val="00015D2C"/>
    <w:rsid w:val="000168F5"/>
    <w:rsid w:val="000174B6"/>
    <w:rsid w:val="0002463B"/>
    <w:rsid w:val="0002564B"/>
    <w:rsid w:val="00030874"/>
    <w:rsid w:val="00036922"/>
    <w:rsid w:val="000453C8"/>
    <w:rsid w:val="00052A06"/>
    <w:rsid w:val="00066850"/>
    <w:rsid w:val="00072AD6"/>
    <w:rsid w:val="00074071"/>
    <w:rsid w:val="0007621D"/>
    <w:rsid w:val="000A0882"/>
    <w:rsid w:val="000A35A9"/>
    <w:rsid w:val="000B71C1"/>
    <w:rsid w:val="000E0C23"/>
    <w:rsid w:val="000E6CAB"/>
    <w:rsid w:val="00124DE6"/>
    <w:rsid w:val="0013472D"/>
    <w:rsid w:val="00140E56"/>
    <w:rsid w:val="001432EA"/>
    <w:rsid w:val="0015433C"/>
    <w:rsid w:val="00154E7A"/>
    <w:rsid w:val="00161DE8"/>
    <w:rsid w:val="00163401"/>
    <w:rsid w:val="00172A27"/>
    <w:rsid w:val="00181421"/>
    <w:rsid w:val="0018198C"/>
    <w:rsid w:val="00181B9E"/>
    <w:rsid w:val="00185537"/>
    <w:rsid w:val="0019199F"/>
    <w:rsid w:val="001933F9"/>
    <w:rsid w:val="00195AC7"/>
    <w:rsid w:val="001A13E8"/>
    <w:rsid w:val="001A53BA"/>
    <w:rsid w:val="001B434C"/>
    <w:rsid w:val="001B569A"/>
    <w:rsid w:val="001C5873"/>
    <w:rsid w:val="001D0AF6"/>
    <w:rsid w:val="001E642A"/>
    <w:rsid w:val="001F1AFF"/>
    <w:rsid w:val="002312CE"/>
    <w:rsid w:val="002607AC"/>
    <w:rsid w:val="0026302B"/>
    <w:rsid w:val="002648CB"/>
    <w:rsid w:val="002677A4"/>
    <w:rsid w:val="0029560A"/>
    <w:rsid w:val="002B2C3B"/>
    <w:rsid w:val="002B6E40"/>
    <w:rsid w:val="002C405F"/>
    <w:rsid w:val="002C50BB"/>
    <w:rsid w:val="002C7AAD"/>
    <w:rsid w:val="002D180C"/>
    <w:rsid w:val="002D5C38"/>
    <w:rsid w:val="002E45DB"/>
    <w:rsid w:val="002F14F4"/>
    <w:rsid w:val="00301781"/>
    <w:rsid w:val="0030294F"/>
    <w:rsid w:val="00302982"/>
    <w:rsid w:val="0030342C"/>
    <w:rsid w:val="00312BDC"/>
    <w:rsid w:val="00314E8E"/>
    <w:rsid w:val="003264C9"/>
    <w:rsid w:val="003350D0"/>
    <w:rsid w:val="00364798"/>
    <w:rsid w:val="003849DF"/>
    <w:rsid w:val="00390D05"/>
    <w:rsid w:val="003919B2"/>
    <w:rsid w:val="00395524"/>
    <w:rsid w:val="003C39D0"/>
    <w:rsid w:val="003C491E"/>
    <w:rsid w:val="003E7F1A"/>
    <w:rsid w:val="003F0847"/>
    <w:rsid w:val="003F7E7E"/>
    <w:rsid w:val="004215C7"/>
    <w:rsid w:val="0043244A"/>
    <w:rsid w:val="00457E16"/>
    <w:rsid w:val="00490192"/>
    <w:rsid w:val="004A7370"/>
    <w:rsid w:val="004B3A05"/>
    <w:rsid w:val="004E17F2"/>
    <w:rsid w:val="004E33F1"/>
    <w:rsid w:val="004F28C4"/>
    <w:rsid w:val="004F726B"/>
    <w:rsid w:val="005074AF"/>
    <w:rsid w:val="005108A6"/>
    <w:rsid w:val="00525273"/>
    <w:rsid w:val="00535D15"/>
    <w:rsid w:val="00535F6C"/>
    <w:rsid w:val="0053618E"/>
    <w:rsid w:val="00585646"/>
    <w:rsid w:val="005A036D"/>
    <w:rsid w:val="005A2EBB"/>
    <w:rsid w:val="005A7E50"/>
    <w:rsid w:val="005B0E39"/>
    <w:rsid w:val="005C1583"/>
    <w:rsid w:val="005C5D40"/>
    <w:rsid w:val="005C6913"/>
    <w:rsid w:val="005D6A24"/>
    <w:rsid w:val="005E2DBC"/>
    <w:rsid w:val="005F423A"/>
    <w:rsid w:val="0060439B"/>
    <w:rsid w:val="006442E9"/>
    <w:rsid w:val="006469B4"/>
    <w:rsid w:val="00654E8C"/>
    <w:rsid w:val="00656082"/>
    <w:rsid w:val="00672A08"/>
    <w:rsid w:val="00676868"/>
    <w:rsid w:val="00694D5B"/>
    <w:rsid w:val="006A7695"/>
    <w:rsid w:val="006B5BDD"/>
    <w:rsid w:val="006C131F"/>
    <w:rsid w:val="006E03F8"/>
    <w:rsid w:val="006E2C5A"/>
    <w:rsid w:val="00727438"/>
    <w:rsid w:val="0073276B"/>
    <w:rsid w:val="007336C4"/>
    <w:rsid w:val="00740C89"/>
    <w:rsid w:val="00761BC4"/>
    <w:rsid w:val="00763DBB"/>
    <w:rsid w:val="00787CAB"/>
    <w:rsid w:val="00790B58"/>
    <w:rsid w:val="00793B90"/>
    <w:rsid w:val="007A08A3"/>
    <w:rsid w:val="007A0C4B"/>
    <w:rsid w:val="007B3A17"/>
    <w:rsid w:val="007C56E7"/>
    <w:rsid w:val="007E6386"/>
    <w:rsid w:val="007E7E7D"/>
    <w:rsid w:val="007F5AB0"/>
    <w:rsid w:val="0080582E"/>
    <w:rsid w:val="0082099E"/>
    <w:rsid w:val="00832EA0"/>
    <w:rsid w:val="00841EBB"/>
    <w:rsid w:val="00845F5D"/>
    <w:rsid w:val="00861C74"/>
    <w:rsid w:val="00861E4F"/>
    <w:rsid w:val="00865C58"/>
    <w:rsid w:val="00876957"/>
    <w:rsid w:val="00880EC8"/>
    <w:rsid w:val="008860A0"/>
    <w:rsid w:val="008D061F"/>
    <w:rsid w:val="008D5706"/>
    <w:rsid w:val="008E0838"/>
    <w:rsid w:val="008E696E"/>
    <w:rsid w:val="00942E30"/>
    <w:rsid w:val="00954126"/>
    <w:rsid w:val="0096157B"/>
    <w:rsid w:val="009665B2"/>
    <w:rsid w:val="009753C2"/>
    <w:rsid w:val="00991FEA"/>
    <w:rsid w:val="00995FD8"/>
    <w:rsid w:val="0099719B"/>
    <w:rsid w:val="009A68ED"/>
    <w:rsid w:val="009C22DD"/>
    <w:rsid w:val="009C3C05"/>
    <w:rsid w:val="009C519B"/>
    <w:rsid w:val="009E25FB"/>
    <w:rsid w:val="009F04E2"/>
    <w:rsid w:val="009F5EB1"/>
    <w:rsid w:val="00A12963"/>
    <w:rsid w:val="00A12CF7"/>
    <w:rsid w:val="00A2336A"/>
    <w:rsid w:val="00A41E68"/>
    <w:rsid w:val="00A43046"/>
    <w:rsid w:val="00A7015E"/>
    <w:rsid w:val="00A80A8B"/>
    <w:rsid w:val="00A81252"/>
    <w:rsid w:val="00AC4BD7"/>
    <w:rsid w:val="00AC5565"/>
    <w:rsid w:val="00AD1524"/>
    <w:rsid w:val="00AD4169"/>
    <w:rsid w:val="00AF5C13"/>
    <w:rsid w:val="00B173C7"/>
    <w:rsid w:val="00B373B2"/>
    <w:rsid w:val="00B410A6"/>
    <w:rsid w:val="00B53A3F"/>
    <w:rsid w:val="00B60932"/>
    <w:rsid w:val="00B60F7A"/>
    <w:rsid w:val="00B66A6A"/>
    <w:rsid w:val="00B71378"/>
    <w:rsid w:val="00B7208B"/>
    <w:rsid w:val="00B8655B"/>
    <w:rsid w:val="00BD04E6"/>
    <w:rsid w:val="00BD39BE"/>
    <w:rsid w:val="00BE071D"/>
    <w:rsid w:val="00BE20D0"/>
    <w:rsid w:val="00C07F4D"/>
    <w:rsid w:val="00C10A08"/>
    <w:rsid w:val="00C172CC"/>
    <w:rsid w:val="00C20016"/>
    <w:rsid w:val="00C20025"/>
    <w:rsid w:val="00C240D3"/>
    <w:rsid w:val="00C27CEC"/>
    <w:rsid w:val="00C53CFD"/>
    <w:rsid w:val="00C552C0"/>
    <w:rsid w:val="00C630CC"/>
    <w:rsid w:val="00C64358"/>
    <w:rsid w:val="00C76651"/>
    <w:rsid w:val="00C80AD9"/>
    <w:rsid w:val="00C82471"/>
    <w:rsid w:val="00C8349D"/>
    <w:rsid w:val="00C90645"/>
    <w:rsid w:val="00C95CC0"/>
    <w:rsid w:val="00C97EB7"/>
    <w:rsid w:val="00CB208C"/>
    <w:rsid w:val="00CB50BF"/>
    <w:rsid w:val="00CC00E0"/>
    <w:rsid w:val="00CC282D"/>
    <w:rsid w:val="00CF0921"/>
    <w:rsid w:val="00CF4F5A"/>
    <w:rsid w:val="00CF7391"/>
    <w:rsid w:val="00D069CF"/>
    <w:rsid w:val="00D118AC"/>
    <w:rsid w:val="00D151EB"/>
    <w:rsid w:val="00D15485"/>
    <w:rsid w:val="00D370B5"/>
    <w:rsid w:val="00D46064"/>
    <w:rsid w:val="00D709FE"/>
    <w:rsid w:val="00D7427E"/>
    <w:rsid w:val="00D92FE6"/>
    <w:rsid w:val="00DA0272"/>
    <w:rsid w:val="00DA1243"/>
    <w:rsid w:val="00DA50BA"/>
    <w:rsid w:val="00DB049F"/>
    <w:rsid w:val="00DB4D79"/>
    <w:rsid w:val="00DD3960"/>
    <w:rsid w:val="00DE0C2D"/>
    <w:rsid w:val="00DE11CC"/>
    <w:rsid w:val="00DF2A9B"/>
    <w:rsid w:val="00DF69BC"/>
    <w:rsid w:val="00DF771C"/>
    <w:rsid w:val="00E013F1"/>
    <w:rsid w:val="00E17B1F"/>
    <w:rsid w:val="00E23E1C"/>
    <w:rsid w:val="00E43DF9"/>
    <w:rsid w:val="00E454CD"/>
    <w:rsid w:val="00E512D5"/>
    <w:rsid w:val="00E86D57"/>
    <w:rsid w:val="00E91DE2"/>
    <w:rsid w:val="00EB49B5"/>
    <w:rsid w:val="00EB6289"/>
    <w:rsid w:val="00EC1EF0"/>
    <w:rsid w:val="00ED6649"/>
    <w:rsid w:val="00ED6891"/>
    <w:rsid w:val="00ED68F9"/>
    <w:rsid w:val="00EE311E"/>
    <w:rsid w:val="00EE6432"/>
    <w:rsid w:val="00F01172"/>
    <w:rsid w:val="00F0430E"/>
    <w:rsid w:val="00F15ABE"/>
    <w:rsid w:val="00F33C89"/>
    <w:rsid w:val="00F3757E"/>
    <w:rsid w:val="00F45DCB"/>
    <w:rsid w:val="00F54204"/>
    <w:rsid w:val="00F57696"/>
    <w:rsid w:val="00F57AFA"/>
    <w:rsid w:val="00F6648F"/>
    <w:rsid w:val="00F748DF"/>
    <w:rsid w:val="00F844C1"/>
    <w:rsid w:val="00FA0EC9"/>
    <w:rsid w:val="00FA681D"/>
    <w:rsid w:val="00FA6C3D"/>
    <w:rsid w:val="00FC5429"/>
    <w:rsid w:val="00FC6B45"/>
    <w:rsid w:val="01145DEA"/>
    <w:rsid w:val="014478D6"/>
    <w:rsid w:val="015C6919"/>
    <w:rsid w:val="0182522E"/>
    <w:rsid w:val="01CF7F1F"/>
    <w:rsid w:val="01E866FF"/>
    <w:rsid w:val="01F91DFC"/>
    <w:rsid w:val="0231566B"/>
    <w:rsid w:val="02391763"/>
    <w:rsid w:val="028D28FD"/>
    <w:rsid w:val="02906E4A"/>
    <w:rsid w:val="02B5382B"/>
    <w:rsid w:val="02FB198D"/>
    <w:rsid w:val="02FF177F"/>
    <w:rsid w:val="030D3509"/>
    <w:rsid w:val="0317475A"/>
    <w:rsid w:val="031F5E5F"/>
    <w:rsid w:val="034C4B3B"/>
    <w:rsid w:val="03705798"/>
    <w:rsid w:val="037E432C"/>
    <w:rsid w:val="038D7819"/>
    <w:rsid w:val="03C300B3"/>
    <w:rsid w:val="03FE7726"/>
    <w:rsid w:val="043417BD"/>
    <w:rsid w:val="04367EF8"/>
    <w:rsid w:val="04650F8E"/>
    <w:rsid w:val="046A2715"/>
    <w:rsid w:val="047A02E9"/>
    <w:rsid w:val="04802DCA"/>
    <w:rsid w:val="04B50BD0"/>
    <w:rsid w:val="04EA5A0B"/>
    <w:rsid w:val="04FF1260"/>
    <w:rsid w:val="05332CA0"/>
    <w:rsid w:val="0537194E"/>
    <w:rsid w:val="055A7067"/>
    <w:rsid w:val="05891334"/>
    <w:rsid w:val="05D00910"/>
    <w:rsid w:val="05D512BF"/>
    <w:rsid w:val="06232503"/>
    <w:rsid w:val="0627223A"/>
    <w:rsid w:val="06693CBA"/>
    <w:rsid w:val="069019EF"/>
    <w:rsid w:val="06AE1176"/>
    <w:rsid w:val="06C4626D"/>
    <w:rsid w:val="06F53158"/>
    <w:rsid w:val="07083A4E"/>
    <w:rsid w:val="074C5C42"/>
    <w:rsid w:val="07633F03"/>
    <w:rsid w:val="07640F12"/>
    <w:rsid w:val="079C0B5A"/>
    <w:rsid w:val="07C56863"/>
    <w:rsid w:val="07D977A6"/>
    <w:rsid w:val="07FB4322"/>
    <w:rsid w:val="081F2D7C"/>
    <w:rsid w:val="08550048"/>
    <w:rsid w:val="08763409"/>
    <w:rsid w:val="0882196A"/>
    <w:rsid w:val="089E46EA"/>
    <w:rsid w:val="08C14F21"/>
    <w:rsid w:val="08EA241E"/>
    <w:rsid w:val="08F94841"/>
    <w:rsid w:val="09010BED"/>
    <w:rsid w:val="09A06343"/>
    <w:rsid w:val="09A25C5C"/>
    <w:rsid w:val="09C23B56"/>
    <w:rsid w:val="09F51EDC"/>
    <w:rsid w:val="0A1172EE"/>
    <w:rsid w:val="0A584861"/>
    <w:rsid w:val="0A637D1E"/>
    <w:rsid w:val="0AE268D1"/>
    <w:rsid w:val="0B321D41"/>
    <w:rsid w:val="0B572B50"/>
    <w:rsid w:val="0B98048B"/>
    <w:rsid w:val="0BB71236"/>
    <w:rsid w:val="0BC8419F"/>
    <w:rsid w:val="0C600BB6"/>
    <w:rsid w:val="0C742367"/>
    <w:rsid w:val="0C8C7656"/>
    <w:rsid w:val="0D7F197C"/>
    <w:rsid w:val="0DC776FB"/>
    <w:rsid w:val="0E0133A1"/>
    <w:rsid w:val="0E107EE3"/>
    <w:rsid w:val="0E1F55E0"/>
    <w:rsid w:val="0E327848"/>
    <w:rsid w:val="0E3E213E"/>
    <w:rsid w:val="0EDD66C7"/>
    <w:rsid w:val="0F1F3A38"/>
    <w:rsid w:val="0F33784A"/>
    <w:rsid w:val="0F5F3CA7"/>
    <w:rsid w:val="0F8D5F51"/>
    <w:rsid w:val="0F9251EB"/>
    <w:rsid w:val="0FA41179"/>
    <w:rsid w:val="0FBC4B5E"/>
    <w:rsid w:val="0FC7366A"/>
    <w:rsid w:val="0FEB0D88"/>
    <w:rsid w:val="0FEE03DD"/>
    <w:rsid w:val="1014455D"/>
    <w:rsid w:val="103C1D3C"/>
    <w:rsid w:val="109640A1"/>
    <w:rsid w:val="109A6E41"/>
    <w:rsid w:val="10B7023F"/>
    <w:rsid w:val="10C85D58"/>
    <w:rsid w:val="10D554B6"/>
    <w:rsid w:val="10EA772C"/>
    <w:rsid w:val="10FB4051"/>
    <w:rsid w:val="113545ED"/>
    <w:rsid w:val="11787B49"/>
    <w:rsid w:val="11882AEF"/>
    <w:rsid w:val="11982D91"/>
    <w:rsid w:val="11B765B1"/>
    <w:rsid w:val="11D504DD"/>
    <w:rsid w:val="123A123B"/>
    <w:rsid w:val="12412E77"/>
    <w:rsid w:val="12842F55"/>
    <w:rsid w:val="128617BB"/>
    <w:rsid w:val="128B211B"/>
    <w:rsid w:val="12A4317F"/>
    <w:rsid w:val="12D4669E"/>
    <w:rsid w:val="12D6425C"/>
    <w:rsid w:val="12DF6B04"/>
    <w:rsid w:val="132104AC"/>
    <w:rsid w:val="1373242B"/>
    <w:rsid w:val="13EE189D"/>
    <w:rsid w:val="13F25770"/>
    <w:rsid w:val="142760B4"/>
    <w:rsid w:val="14666A5D"/>
    <w:rsid w:val="14B51A7F"/>
    <w:rsid w:val="14D97A77"/>
    <w:rsid w:val="14FA68BC"/>
    <w:rsid w:val="152C416D"/>
    <w:rsid w:val="15421662"/>
    <w:rsid w:val="15AB21DB"/>
    <w:rsid w:val="15C61891"/>
    <w:rsid w:val="15F80159"/>
    <w:rsid w:val="163C1AAD"/>
    <w:rsid w:val="163E3B57"/>
    <w:rsid w:val="1668226B"/>
    <w:rsid w:val="16747717"/>
    <w:rsid w:val="167B407F"/>
    <w:rsid w:val="168F37D9"/>
    <w:rsid w:val="16B514FD"/>
    <w:rsid w:val="16E448D4"/>
    <w:rsid w:val="16EE1BBF"/>
    <w:rsid w:val="16F066A1"/>
    <w:rsid w:val="170D01CA"/>
    <w:rsid w:val="17121796"/>
    <w:rsid w:val="17D73870"/>
    <w:rsid w:val="18577E8F"/>
    <w:rsid w:val="18584624"/>
    <w:rsid w:val="18937A46"/>
    <w:rsid w:val="18995213"/>
    <w:rsid w:val="19213022"/>
    <w:rsid w:val="193A03CF"/>
    <w:rsid w:val="198C423E"/>
    <w:rsid w:val="199741F5"/>
    <w:rsid w:val="19CA3127"/>
    <w:rsid w:val="19CE7029"/>
    <w:rsid w:val="1A0800CF"/>
    <w:rsid w:val="1A145D55"/>
    <w:rsid w:val="1A1732F8"/>
    <w:rsid w:val="1A591123"/>
    <w:rsid w:val="1A8F10B1"/>
    <w:rsid w:val="1AA70428"/>
    <w:rsid w:val="1AB55DCE"/>
    <w:rsid w:val="1B0971E4"/>
    <w:rsid w:val="1B741027"/>
    <w:rsid w:val="1B8D3023"/>
    <w:rsid w:val="1B940E0F"/>
    <w:rsid w:val="1BBB4CB7"/>
    <w:rsid w:val="1C7D5BE5"/>
    <w:rsid w:val="1CB06329"/>
    <w:rsid w:val="1CBD37A8"/>
    <w:rsid w:val="1CE03E68"/>
    <w:rsid w:val="1DC34A90"/>
    <w:rsid w:val="1DE0239F"/>
    <w:rsid w:val="1DE833FA"/>
    <w:rsid w:val="1E337DC8"/>
    <w:rsid w:val="1E3C786E"/>
    <w:rsid w:val="1E684144"/>
    <w:rsid w:val="1E811121"/>
    <w:rsid w:val="1E825BFB"/>
    <w:rsid w:val="1E8A66D9"/>
    <w:rsid w:val="1E8D102A"/>
    <w:rsid w:val="1EB7415B"/>
    <w:rsid w:val="1EC53F2C"/>
    <w:rsid w:val="1F057C0A"/>
    <w:rsid w:val="1F1C4D43"/>
    <w:rsid w:val="1F263134"/>
    <w:rsid w:val="1F265D4E"/>
    <w:rsid w:val="1FC07F83"/>
    <w:rsid w:val="1FCE52C8"/>
    <w:rsid w:val="1FEF4758"/>
    <w:rsid w:val="20114DE0"/>
    <w:rsid w:val="205F5B62"/>
    <w:rsid w:val="20B303D1"/>
    <w:rsid w:val="20F70FF2"/>
    <w:rsid w:val="21123035"/>
    <w:rsid w:val="21507468"/>
    <w:rsid w:val="21536CF6"/>
    <w:rsid w:val="217E03F7"/>
    <w:rsid w:val="21CA0892"/>
    <w:rsid w:val="22125072"/>
    <w:rsid w:val="22861726"/>
    <w:rsid w:val="229B6D1F"/>
    <w:rsid w:val="22AF6B90"/>
    <w:rsid w:val="22EB5C42"/>
    <w:rsid w:val="23606980"/>
    <w:rsid w:val="236B70AF"/>
    <w:rsid w:val="237307DA"/>
    <w:rsid w:val="23837BE3"/>
    <w:rsid w:val="23936918"/>
    <w:rsid w:val="23BB1DEB"/>
    <w:rsid w:val="23EC2E8F"/>
    <w:rsid w:val="23F86D52"/>
    <w:rsid w:val="24152E80"/>
    <w:rsid w:val="243D7B1F"/>
    <w:rsid w:val="24923987"/>
    <w:rsid w:val="24970CB2"/>
    <w:rsid w:val="25045DB5"/>
    <w:rsid w:val="25615AD1"/>
    <w:rsid w:val="25CA5476"/>
    <w:rsid w:val="25E94FA4"/>
    <w:rsid w:val="25EC6BF2"/>
    <w:rsid w:val="26034D6D"/>
    <w:rsid w:val="26084D49"/>
    <w:rsid w:val="263F70E6"/>
    <w:rsid w:val="264853D3"/>
    <w:rsid w:val="264A536D"/>
    <w:rsid w:val="26B62CDA"/>
    <w:rsid w:val="26DB7333"/>
    <w:rsid w:val="26EF49DE"/>
    <w:rsid w:val="270868CA"/>
    <w:rsid w:val="27A82258"/>
    <w:rsid w:val="27D414EB"/>
    <w:rsid w:val="27D807EF"/>
    <w:rsid w:val="281A7DAA"/>
    <w:rsid w:val="28406C78"/>
    <w:rsid w:val="28434765"/>
    <w:rsid w:val="28617449"/>
    <w:rsid w:val="287672B4"/>
    <w:rsid w:val="28F72FB4"/>
    <w:rsid w:val="28F7689C"/>
    <w:rsid w:val="29161E76"/>
    <w:rsid w:val="2968157B"/>
    <w:rsid w:val="29786D76"/>
    <w:rsid w:val="297C4A71"/>
    <w:rsid w:val="29A833CC"/>
    <w:rsid w:val="29F93B26"/>
    <w:rsid w:val="2A0F2456"/>
    <w:rsid w:val="2AD179C6"/>
    <w:rsid w:val="2AD71512"/>
    <w:rsid w:val="2ADD3B7A"/>
    <w:rsid w:val="2B3E5757"/>
    <w:rsid w:val="2B7430EF"/>
    <w:rsid w:val="2BF60A62"/>
    <w:rsid w:val="2C216FA9"/>
    <w:rsid w:val="2C421184"/>
    <w:rsid w:val="2C674153"/>
    <w:rsid w:val="2C7327AE"/>
    <w:rsid w:val="2C8E3A72"/>
    <w:rsid w:val="2CA97AAB"/>
    <w:rsid w:val="2CBB3C93"/>
    <w:rsid w:val="2D0375A5"/>
    <w:rsid w:val="2D764E72"/>
    <w:rsid w:val="2DE01CBA"/>
    <w:rsid w:val="2E40015B"/>
    <w:rsid w:val="2E867C66"/>
    <w:rsid w:val="2EB77A61"/>
    <w:rsid w:val="2EE42FFC"/>
    <w:rsid w:val="2EFC72FF"/>
    <w:rsid w:val="2F1A4A12"/>
    <w:rsid w:val="2F735569"/>
    <w:rsid w:val="2FA93F7D"/>
    <w:rsid w:val="2FB13E0F"/>
    <w:rsid w:val="2FB95028"/>
    <w:rsid w:val="2FC167E7"/>
    <w:rsid w:val="2FCA3515"/>
    <w:rsid w:val="2FFC746C"/>
    <w:rsid w:val="30144F79"/>
    <w:rsid w:val="30DA354A"/>
    <w:rsid w:val="310F726B"/>
    <w:rsid w:val="31556455"/>
    <w:rsid w:val="31820E97"/>
    <w:rsid w:val="31A302A1"/>
    <w:rsid w:val="31DB5F57"/>
    <w:rsid w:val="320432A5"/>
    <w:rsid w:val="32361C1A"/>
    <w:rsid w:val="324A5075"/>
    <w:rsid w:val="3256261B"/>
    <w:rsid w:val="328358DC"/>
    <w:rsid w:val="32B345F3"/>
    <w:rsid w:val="33306C4A"/>
    <w:rsid w:val="33435332"/>
    <w:rsid w:val="334550B1"/>
    <w:rsid w:val="337B14B6"/>
    <w:rsid w:val="33826E25"/>
    <w:rsid w:val="33C81244"/>
    <w:rsid w:val="33CB230E"/>
    <w:rsid w:val="33D53C7F"/>
    <w:rsid w:val="33F63FE1"/>
    <w:rsid w:val="3485319F"/>
    <w:rsid w:val="34932B2B"/>
    <w:rsid w:val="35B306D5"/>
    <w:rsid w:val="35C9758C"/>
    <w:rsid w:val="35D74608"/>
    <w:rsid w:val="35F2672F"/>
    <w:rsid w:val="36345E5D"/>
    <w:rsid w:val="364949EB"/>
    <w:rsid w:val="365370D7"/>
    <w:rsid w:val="365D006B"/>
    <w:rsid w:val="36776D86"/>
    <w:rsid w:val="367819C0"/>
    <w:rsid w:val="36935E0B"/>
    <w:rsid w:val="369F2ED6"/>
    <w:rsid w:val="36A2717A"/>
    <w:rsid w:val="36DF5A01"/>
    <w:rsid w:val="36E80CEC"/>
    <w:rsid w:val="3712296F"/>
    <w:rsid w:val="373A021D"/>
    <w:rsid w:val="373D15C4"/>
    <w:rsid w:val="37467C54"/>
    <w:rsid w:val="375403E7"/>
    <w:rsid w:val="377C14A2"/>
    <w:rsid w:val="379B2595"/>
    <w:rsid w:val="37D24E3B"/>
    <w:rsid w:val="37F16569"/>
    <w:rsid w:val="37F50A8D"/>
    <w:rsid w:val="38416BE7"/>
    <w:rsid w:val="387966F9"/>
    <w:rsid w:val="391D4A22"/>
    <w:rsid w:val="39295D5E"/>
    <w:rsid w:val="395B58CE"/>
    <w:rsid w:val="39717B55"/>
    <w:rsid w:val="39A11A63"/>
    <w:rsid w:val="39A47DAE"/>
    <w:rsid w:val="39CC3B3A"/>
    <w:rsid w:val="39D213D3"/>
    <w:rsid w:val="39E1098E"/>
    <w:rsid w:val="3A1A3F71"/>
    <w:rsid w:val="3A95119B"/>
    <w:rsid w:val="3AD917D7"/>
    <w:rsid w:val="3AE7284B"/>
    <w:rsid w:val="3B424146"/>
    <w:rsid w:val="3B676028"/>
    <w:rsid w:val="3C060B2F"/>
    <w:rsid w:val="3C4F133A"/>
    <w:rsid w:val="3C774804"/>
    <w:rsid w:val="3CA96F64"/>
    <w:rsid w:val="3D300F0C"/>
    <w:rsid w:val="3D737F99"/>
    <w:rsid w:val="3D8E335F"/>
    <w:rsid w:val="3D9203E1"/>
    <w:rsid w:val="3DC50E52"/>
    <w:rsid w:val="3EB320B8"/>
    <w:rsid w:val="3EBB493E"/>
    <w:rsid w:val="3EE97826"/>
    <w:rsid w:val="3EF06125"/>
    <w:rsid w:val="3EF25999"/>
    <w:rsid w:val="3F013FCA"/>
    <w:rsid w:val="3F041906"/>
    <w:rsid w:val="3F1A2A3B"/>
    <w:rsid w:val="3F6B1177"/>
    <w:rsid w:val="3F7B4AFA"/>
    <w:rsid w:val="3F8262DE"/>
    <w:rsid w:val="3F864C2D"/>
    <w:rsid w:val="3F891E21"/>
    <w:rsid w:val="3F904AC2"/>
    <w:rsid w:val="3FC60AA1"/>
    <w:rsid w:val="3FC93CA5"/>
    <w:rsid w:val="3FD11802"/>
    <w:rsid w:val="40140B1A"/>
    <w:rsid w:val="402B0B27"/>
    <w:rsid w:val="404F547A"/>
    <w:rsid w:val="4058015F"/>
    <w:rsid w:val="40975E5D"/>
    <w:rsid w:val="40DF25D7"/>
    <w:rsid w:val="41140DDF"/>
    <w:rsid w:val="413724D5"/>
    <w:rsid w:val="415B3FEB"/>
    <w:rsid w:val="41646283"/>
    <w:rsid w:val="417C0A65"/>
    <w:rsid w:val="41937C5B"/>
    <w:rsid w:val="424E6A79"/>
    <w:rsid w:val="42527191"/>
    <w:rsid w:val="425B3021"/>
    <w:rsid w:val="42BD07B0"/>
    <w:rsid w:val="42C42413"/>
    <w:rsid w:val="43432A5B"/>
    <w:rsid w:val="439C098D"/>
    <w:rsid w:val="43D55204"/>
    <w:rsid w:val="43ED1DB6"/>
    <w:rsid w:val="440D6F3E"/>
    <w:rsid w:val="45211CB3"/>
    <w:rsid w:val="453500DC"/>
    <w:rsid w:val="45822191"/>
    <w:rsid w:val="458A5B35"/>
    <w:rsid w:val="45E90AD1"/>
    <w:rsid w:val="460519C5"/>
    <w:rsid w:val="46056DDE"/>
    <w:rsid w:val="4611592C"/>
    <w:rsid w:val="46180E47"/>
    <w:rsid w:val="46562461"/>
    <w:rsid w:val="465F1AE3"/>
    <w:rsid w:val="46802531"/>
    <w:rsid w:val="46B13DCE"/>
    <w:rsid w:val="46F6287A"/>
    <w:rsid w:val="47635B97"/>
    <w:rsid w:val="47707981"/>
    <w:rsid w:val="47860B02"/>
    <w:rsid w:val="47BF586F"/>
    <w:rsid w:val="48247BE1"/>
    <w:rsid w:val="48260D06"/>
    <w:rsid w:val="48C16869"/>
    <w:rsid w:val="48C774CA"/>
    <w:rsid w:val="48E52B9D"/>
    <w:rsid w:val="48EB6B45"/>
    <w:rsid w:val="492939CC"/>
    <w:rsid w:val="4963298C"/>
    <w:rsid w:val="497B7433"/>
    <w:rsid w:val="498F108F"/>
    <w:rsid w:val="49A11451"/>
    <w:rsid w:val="4A2A097A"/>
    <w:rsid w:val="4A514562"/>
    <w:rsid w:val="4A62703A"/>
    <w:rsid w:val="4A652E67"/>
    <w:rsid w:val="4ABB5E44"/>
    <w:rsid w:val="4B3900CA"/>
    <w:rsid w:val="4B6F6D3C"/>
    <w:rsid w:val="4C231F10"/>
    <w:rsid w:val="4C7939EE"/>
    <w:rsid w:val="4C7A6D61"/>
    <w:rsid w:val="4D1C6C36"/>
    <w:rsid w:val="4D2A571B"/>
    <w:rsid w:val="4D500DE5"/>
    <w:rsid w:val="4DE0291E"/>
    <w:rsid w:val="4DFD5B9D"/>
    <w:rsid w:val="4E022A9A"/>
    <w:rsid w:val="4E0D5939"/>
    <w:rsid w:val="4EC26440"/>
    <w:rsid w:val="4ED378F2"/>
    <w:rsid w:val="4EF462A6"/>
    <w:rsid w:val="4EFA062D"/>
    <w:rsid w:val="4F1145AE"/>
    <w:rsid w:val="4F346B2B"/>
    <w:rsid w:val="4F3562E7"/>
    <w:rsid w:val="4F5B6154"/>
    <w:rsid w:val="4F625D13"/>
    <w:rsid w:val="4FD551EC"/>
    <w:rsid w:val="50491958"/>
    <w:rsid w:val="505840D9"/>
    <w:rsid w:val="50666333"/>
    <w:rsid w:val="507617AF"/>
    <w:rsid w:val="509604FD"/>
    <w:rsid w:val="50E701D0"/>
    <w:rsid w:val="512B3BCE"/>
    <w:rsid w:val="513E2BA5"/>
    <w:rsid w:val="514B5092"/>
    <w:rsid w:val="51640025"/>
    <w:rsid w:val="51A160A3"/>
    <w:rsid w:val="51C62CC6"/>
    <w:rsid w:val="51F24112"/>
    <w:rsid w:val="520F2E40"/>
    <w:rsid w:val="52314B65"/>
    <w:rsid w:val="52321647"/>
    <w:rsid w:val="52A83FF2"/>
    <w:rsid w:val="52C93071"/>
    <w:rsid w:val="52DC166E"/>
    <w:rsid w:val="53744926"/>
    <w:rsid w:val="538F2184"/>
    <w:rsid w:val="53C03BEA"/>
    <w:rsid w:val="53D20A70"/>
    <w:rsid w:val="53E52F08"/>
    <w:rsid w:val="54C01820"/>
    <w:rsid w:val="54D568CC"/>
    <w:rsid w:val="5548385E"/>
    <w:rsid w:val="55544EA6"/>
    <w:rsid w:val="5568340A"/>
    <w:rsid w:val="559677F1"/>
    <w:rsid w:val="559E0506"/>
    <w:rsid w:val="55FB71D9"/>
    <w:rsid w:val="56094A17"/>
    <w:rsid w:val="56243E93"/>
    <w:rsid w:val="56477298"/>
    <w:rsid w:val="566A7CFE"/>
    <w:rsid w:val="566F53D8"/>
    <w:rsid w:val="56B15CFB"/>
    <w:rsid w:val="56CD0B2A"/>
    <w:rsid w:val="57174BFB"/>
    <w:rsid w:val="572E4768"/>
    <w:rsid w:val="57391A68"/>
    <w:rsid w:val="577C02A5"/>
    <w:rsid w:val="577D64B3"/>
    <w:rsid w:val="57AA5360"/>
    <w:rsid w:val="57AB7499"/>
    <w:rsid w:val="57BF053B"/>
    <w:rsid w:val="57D83E10"/>
    <w:rsid w:val="57DD54C3"/>
    <w:rsid w:val="57FF0868"/>
    <w:rsid w:val="58DF128E"/>
    <w:rsid w:val="59884EFA"/>
    <w:rsid w:val="59C91EA0"/>
    <w:rsid w:val="5A060A9C"/>
    <w:rsid w:val="5A284CF1"/>
    <w:rsid w:val="5A9357A6"/>
    <w:rsid w:val="5AE71588"/>
    <w:rsid w:val="5B44508B"/>
    <w:rsid w:val="5B5C3D78"/>
    <w:rsid w:val="5B7A3713"/>
    <w:rsid w:val="5B9A0A0B"/>
    <w:rsid w:val="5BA602E3"/>
    <w:rsid w:val="5BAB65FB"/>
    <w:rsid w:val="5BBC7D8E"/>
    <w:rsid w:val="5C211C29"/>
    <w:rsid w:val="5C356858"/>
    <w:rsid w:val="5C8C72FA"/>
    <w:rsid w:val="5CAB5F82"/>
    <w:rsid w:val="5CC036BA"/>
    <w:rsid w:val="5CE7616B"/>
    <w:rsid w:val="5D271902"/>
    <w:rsid w:val="5D38726D"/>
    <w:rsid w:val="5D554C00"/>
    <w:rsid w:val="5D5F2665"/>
    <w:rsid w:val="5E002B94"/>
    <w:rsid w:val="5E395CAB"/>
    <w:rsid w:val="5E921BF4"/>
    <w:rsid w:val="5ED61B78"/>
    <w:rsid w:val="5F57279F"/>
    <w:rsid w:val="5F6B0CD7"/>
    <w:rsid w:val="5F9F2803"/>
    <w:rsid w:val="5FD932C4"/>
    <w:rsid w:val="60B94059"/>
    <w:rsid w:val="60BA5A87"/>
    <w:rsid w:val="60CD6155"/>
    <w:rsid w:val="60DA4DC7"/>
    <w:rsid w:val="61514DD9"/>
    <w:rsid w:val="61633CAC"/>
    <w:rsid w:val="6180279F"/>
    <w:rsid w:val="618039B3"/>
    <w:rsid w:val="619752D5"/>
    <w:rsid w:val="61BC6050"/>
    <w:rsid w:val="621B1BF9"/>
    <w:rsid w:val="622E3581"/>
    <w:rsid w:val="624E4423"/>
    <w:rsid w:val="62756E35"/>
    <w:rsid w:val="627D6FE3"/>
    <w:rsid w:val="62E51DBD"/>
    <w:rsid w:val="63011E3E"/>
    <w:rsid w:val="63211200"/>
    <w:rsid w:val="63475461"/>
    <w:rsid w:val="64560217"/>
    <w:rsid w:val="646B342E"/>
    <w:rsid w:val="64875168"/>
    <w:rsid w:val="64BF4024"/>
    <w:rsid w:val="650E02E1"/>
    <w:rsid w:val="650F630F"/>
    <w:rsid w:val="65413F9E"/>
    <w:rsid w:val="654B69F8"/>
    <w:rsid w:val="65783BB8"/>
    <w:rsid w:val="65B16D08"/>
    <w:rsid w:val="65F43351"/>
    <w:rsid w:val="66C56FA6"/>
    <w:rsid w:val="67217B17"/>
    <w:rsid w:val="672F3F4A"/>
    <w:rsid w:val="67340CF8"/>
    <w:rsid w:val="67477A75"/>
    <w:rsid w:val="677A2D6E"/>
    <w:rsid w:val="677E2E91"/>
    <w:rsid w:val="67814AA4"/>
    <w:rsid w:val="678B7EDC"/>
    <w:rsid w:val="67C85102"/>
    <w:rsid w:val="67D143CA"/>
    <w:rsid w:val="681907E5"/>
    <w:rsid w:val="681B7D33"/>
    <w:rsid w:val="6839265F"/>
    <w:rsid w:val="684737D2"/>
    <w:rsid w:val="68566B9B"/>
    <w:rsid w:val="6862044F"/>
    <w:rsid w:val="687C3FB7"/>
    <w:rsid w:val="68CF5DB9"/>
    <w:rsid w:val="68D45F7E"/>
    <w:rsid w:val="69166951"/>
    <w:rsid w:val="69551EAB"/>
    <w:rsid w:val="696D0051"/>
    <w:rsid w:val="69B5325E"/>
    <w:rsid w:val="69D41FD1"/>
    <w:rsid w:val="69F10ACF"/>
    <w:rsid w:val="69FF501E"/>
    <w:rsid w:val="6A41108A"/>
    <w:rsid w:val="6ACA1047"/>
    <w:rsid w:val="6AE35801"/>
    <w:rsid w:val="6B536BD1"/>
    <w:rsid w:val="6B59385C"/>
    <w:rsid w:val="6BD96BA1"/>
    <w:rsid w:val="6C1F0B50"/>
    <w:rsid w:val="6C205451"/>
    <w:rsid w:val="6C5666E6"/>
    <w:rsid w:val="6C866339"/>
    <w:rsid w:val="6CB67527"/>
    <w:rsid w:val="6CDA4A77"/>
    <w:rsid w:val="6CFC4AAD"/>
    <w:rsid w:val="6D5202BF"/>
    <w:rsid w:val="6D631117"/>
    <w:rsid w:val="6D687501"/>
    <w:rsid w:val="6D7E455C"/>
    <w:rsid w:val="6D821DF4"/>
    <w:rsid w:val="6DB43729"/>
    <w:rsid w:val="6DBB4AD1"/>
    <w:rsid w:val="6DE80430"/>
    <w:rsid w:val="6DEF40B9"/>
    <w:rsid w:val="6DF02FD8"/>
    <w:rsid w:val="6E397A6B"/>
    <w:rsid w:val="6E425571"/>
    <w:rsid w:val="6E9A1AD4"/>
    <w:rsid w:val="6EBD1F14"/>
    <w:rsid w:val="6EE42836"/>
    <w:rsid w:val="6EFE6179"/>
    <w:rsid w:val="6F1D08A4"/>
    <w:rsid w:val="6F2D10F1"/>
    <w:rsid w:val="6F467E79"/>
    <w:rsid w:val="6F5F021D"/>
    <w:rsid w:val="6FEF3F20"/>
    <w:rsid w:val="6FF7047F"/>
    <w:rsid w:val="700044BF"/>
    <w:rsid w:val="7013678D"/>
    <w:rsid w:val="702473C2"/>
    <w:rsid w:val="70BF387F"/>
    <w:rsid w:val="71284E19"/>
    <w:rsid w:val="7148296A"/>
    <w:rsid w:val="716C4095"/>
    <w:rsid w:val="71DC3C01"/>
    <w:rsid w:val="71E027ED"/>
    <w:rsid w:val="72300169"/>
    <w:rsid w:val="727031D9"/>
    <w:rsid w:val="72C2356E"/>
    <w:rsid w:val="737334D8"/>
    <w:rsid w:val="738373A8"/>
    <w:rsid w:val="73A36AAE"/>
    <w:rsid w:val="73BB0B7A"/>
    <w:rsid w:val="73C33EC5"/>
    <w:rsid w:val="73CF7D3C"/>
    <w:rsid w:val="74BA761D"/>
    <w:rsid w:val="74C65BBB"/>
    <w:rsid w:val="74F73E51"/>
    <w:rsid w:val="75103286"/>
    <w:rsid w:val="752844B9"/>
    <w:rsid w:val="75327B9D"/>
    <w:rsid w:val="75405618"/>
    <w:rsid w:val="754369C5"/>
    <w:rsid w:val="75516F93"/>
    <w:rsid w:val="759043D5"/>
    <w:rsid w:val="75B55E71"/>
    <w:rsid w:val="75EA57AE"/>
    <w:rsid w:val="75F4512E"/>
    <w:rsid w:val="75FE0DD8"/>
    <w:rsid w:val="761944C0"/>
    <w:rsid w:val="76425E5F"/>
    <w:rsid w:val="764D73FF"/>
    <w:rsid w:val="76B24588"/>
    <w:rsid w:val="76CF51BB"/>
    <w:rsid w:val="76E4504A"/>
    <w:rsid w:val="77733D1F"/>
    <w:rsid w:val="78193AB3"/>
    <w:rsid w:val="783848E1"/>
    <w:rsid w:val="78716E3F"/>
    <w:rsid w:val="78AC20B5"/>
    <w:rsid w:val="78AC6AEB"/>
    <w:rsid w:val="78AF581F"/>
    <w:rsid w:val="78BA41B3"/>
    <w:rsid w:val="792C2F3C"/>
    <w:rsid w:val="79797CEB"/>
    <w:rsid w:val="7995649F"/>
    <w:rsid w:val="79AB43FF"/>
    <w:rsid w:val="79BE696B"/>
    <w:rsid w:val="7A1355D9"/>
    <w:rsid w:val="7A4C2261"/>
    <w:rsid w:val="7A865696"/>
    <w:rsid w:val="7AD862BB"/>
    <w:rsid w:val="7B0F37C4"/>
    <w:rsid w:val="7B1B3AAA"/>
    <w:rsid w:val="7B5E513A"/>
    <w:rsid w:val="7B815160"/>
    <w:rsid w:val="7B844F85"/>
    <w:rsid w:val="7B9A10B8"/>
    <w:rsid w:val="7BB217C4"/>
    <w:rsid w:val="7BFA0A54"/>
    <w:rsid w:val="7CB050F1"/>
    <w:rsid w:val="7CB20215"/>
    <w:rsid w:val="7CF36653"/>
    <w:rsid w:val="7D2853D9"/>
    <w:rsid w:val="7D4D3583"/>
    <w:rsid w:val="7D4F69BB"/>
    <w:rsid w:val="7D5D5669"/>
    <w:rsid w:val="7D662EBD"/>
    <w:rsid w:val="7D6E3AD3"/>
    <w:rsid w:val="7D703641"/>
    <w:rsid w:val="7D7756C9"/>
    <w:rsid w:val="7E0A3629"/>
    <w:rsid w:val="7E0C33E8"/>
    <w:rsid w:val="7E470676"/>
    <w:rsid w:val="7EFD0FA9"/>
    <w:rsid w:val="7F182324"/>
    <w:rsid w:val="7F55786C"/>
    <w:rsid w:val="7FFB4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C05B715-E5EB-402F-822B-8B6A893A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643"/>
      <w:jc w:val="both"/>
    </w:pPr>
    <w:rPr>
      <w:rFonts w:cstheme="minorBidi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Lines="50" w:before="50" w:afterLines="50" w:after="50"/>
      <w:ind w:firstLineChars="0" w:firstLine="0"/>
      <w:jc w:val="center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Lines="50" w:before="50" w:afterLines="50" w:after="50"/>
      <w:ind w:firstLineChars="0" w:firstLine="0"/>
      <w:jc w:val="left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Lines="50" w:before="50" w:afterLines="50" w:after="50"/>
      <w:ind w:firstLineChars="0" w:firstLine="0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link w:val="4Char"/>
    <w:unhideWhenUsed/>
    <w:qFormat/>
    <w:pPr>
      <w:keepNext/>
      <w:keepLines/>
      <w:spacing w:beforeLines="50" w:before="50" w:afterLines="50" w:after="50"/>
      <w:ind w:firstLineChars="0" w:firstLine="0"/>
      <w:outlineLvl w:val="3"/>
    </w:pPr>
    <w:rPr>
      <w:rFonts w:eastAsia="黑体" w:cstheme="majorBidi"/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ind w:firstLineChars="0" w:firstLine="0"/>
      <w:outlineLvl w:val="4"/>
    </w:pPr>
    <w:rPr>
      <w:b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spacing w:before="240" w:after="64" w:line="317" w:lineRule="auto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pPr>
      <w:spacing w:after="120"/>
      <w:ind w:firstLineChars="0" w:firstLine="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eastAsia="华文新魏"/>
    </w:rPr>
  </w:style>
  <w:style w:type="table" w:styleId="a6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qFormat/>
    <w:rPr>
      <w:rFonts w:ascii="Times New Roman" w:eastAsia="黑体" w:hAnsi="Times New Roman" w:cstheme="majorBidi"/>
      <w:b/>
      <w:bCs/>
      <w:kern w:val="2"/>
      <w:sz w:val="24"/>
      <w:szCs w:val="28"/>
    </w:rPr>
  </w:style>
  <w:style w:type="paragraph" w:customStyle="1" w:styleId="a7">
    <w:name w:val="表头格式"/>
    <w:basedOn w:val="a"/>
    <w:qFormat/>
    <w:pPr>
      <w:jc w:val="center"/>
    </w:pPr>
    <w:rPr>
      <w:sz w:val="21"/>
    </w:rPr>
  </w:style>
  <w:style w:type="paragraph" w:customStyle="1" w:styleId="a8">
    <w:name w:val="表格内容"/>
    <w:basedOn w:val="a"/>
    <w:qFormat/>
    <w:pPr>
      <w:spacing w:line="240" w:lineRule="auto"/>
      <w:ind w:firstLineChars="0" w:firstLine="0"/>
    </w:pPr>
    <w:rPr>
      <w:sz w:val="21"/>
    </w:rPr>
  </w:style>
  <w:style w:type="character" w:customStyle="1" w:styleId="3Char">
    <w:name w:val="标题 3 Char"/>
    <w:link w:val="3"/>
    <w:qFormat/>
    <w:rPr>
      <w:rFonts w:ascii="Times New Roman" w:eastAsia="黑体" w:hAnsi="Times New Roman"/>
      <w:b/>
      <w:sz w:val="2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yf\AppData\Roaming\Kingsoft\office6\templates\wps\zh_CN\sojo_go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sojo_go.dotx</Template>
  <TotalTime>215</TotalTime>
  <Pages>13</Pages>
  <Words>740</Words>
  <Characters>4221</Characters>
  <Application>Microsoft Office Word</Application>
  <DocSecurity>0</DocSecurity>
  <Lines>35</Lines>
  <Paragraphs>9</Paragraphs>
  <ScaleCrop>false</ScaleCrop>
  <Company/>
  <LinksUpToDate>false</LinksUpToDate>
  <CharactersWithSpaces>4952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famou</dc:creator>
  <cp:lastModifiedBy>Windows User</cp:lastModifiedBy>
  <cp:revision>110</cp:revision>
  <cp:lastPrinted>2019-09-26T01:36:00Z</cp:lastPrinted>
  <dcterms:created xsi:type="dcterms:W3CDTF">2019-10-22T08:13:00Z</dcterms:created>
  <dcterms:modified xsi:type="dcterms:W3CDTF">2019-10-27T08:01:00Z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  <property fmtid="{D5CDD505-2E9C-101B-9397-08002B2CF9AE}" pid="3" name="KSORubyTemplateID" linkTarget="0">
    <vt:lpwstr>6</vt:lpwstr>
  </property>
</Properties>
</file>